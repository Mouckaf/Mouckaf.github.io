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audedisposition"/>
        <w:tblW w:w="8685" w:type="dxa"/>
        <w:tblBorders>
          <w:bottom w:val="single" w:sz="8" w:space="0" w:color="F79595" w:themeColor="accent1" w:themeTint="99"/>
        </w:tblBorders>
        <w:tblLayout w:type="fixed"/>
        <w:tblCellMar>
          <w:bottom w:w="360" w:type="dxa"/>
        </w:tblCellMar>
        <w:tblLook w:val="04A0" w:firstRow="1" w:lastRow="0" w:firstColumn="1" w:lastColumn="0" w:noHBand="0" w:noVBand="1"/>
        <w:tblDescription w:val="Tableau de disposition dans lequel vous pouvez entrer le nom, l’adresse et le logo de la société"/>
      </w:tblPr>
      <w:tblGrid>
        <w:gridCol w:w="7200"/>
        <w:gridCol w:w="1485"/>
      </w:tblGrid>
      <w:tr w:rsidR="009C6C28" w:rsidRPr="00F95547" w14:paraId="1F1E0C06" w14:textId="77777777" w:rsidTr="007821FB">
        <w:tc>
          <w:tcPr>
            <w:tcW w:w="7200" w:type="dxa"/>
            <w:vAlign w:val="bottom"/>
          </w:tcPr>
          <w:sdt>
            <w:sdtPr>
              <w:rPr>
                <w:lang w:val="en-US"/>
              </w:rPr>
              <w:alias w:val="Entrez le nom de votre société :"/>
              <w:tag w:val="Entrez le nom de votre société :"/>
              <w:id w:val="-886792623"/>
              <w:placeholder>
                <w:docPart w:val="1B5F9A460EA549B5B303EDA34F0864D6"/>
              </w:placeholder>
              <w:dataBinding w:prefixMappings="xmlns:ns0='http://schemas.openxmlformats.org/officeDocument/2006/extended-properties' " w:xpath="/ns0:Properties[1]/ns0:Company[1]" w:storeItemID="{6668398D-A668-4E3E-A5EB-62B293D839F1}"/>
              <w15:appearance w15:val="hidden"/>
              <w:text/>
            </w:sdtPr>
            <w:sdtEndPr/>
            <w:sdtContent>
              <w:p w14:paraId="0367E537" w14:textId="285DE58A" w:rsidR="009C6C28" w:rsidRPr="00507D41" w:rsidRDefault="006C2733">
                <w:pPr>
                  <w:pStyle w:val="Nom"/>
                  <w:ind w:left="0" w:right="0"/>
                  <w:rPr>
                    <w:lang w:val="en-US"/>
                  </w:rPr>
                </w:pPr>
                <w:r w:rsidRPr="00507D41">
                  <w:rPr>
                    <w:lang w:val="en-US"/>
                  </w:rPr>
                  <w:t xml:space="preserve">CCSQ </w:t>
                </w:r>
                <w:proofErr w:type="spellStart"/>
                <w:r w:rsidRPr="00507D41">
                  <w:rPr>
                    <w:lang w:val="en-US"/>
                  </w:rPr>
                  <w:t>Étudiants</w:t>
                </w:r>
                <w:proofErr w:type="spellEnd"/>
              </w:p>
            </w:sdtContent>
          </w:sdt>
          <w:p w14:paraId="43D12501" w14:textId="485AEA3F" w:rsidR="009C6C28" w:rsidRPr="006C2733" w:rsidRDefault="00675E07">
            <w:pPr>
              <w:pStyle w:val="Sansinterligne"/>
              <w:ind w:left="0" w:right="0"/>
              <w:rPr>
                <w:lang w:val="en-US"/>
              </w:rPr>
            </w:pPr>
            <w:sdt>
              <w:sdtPr>
                <w:rPr>
                  <w:lang w:val="en-US"/>
                </w:rPr>
                <w:alias w:val="Entrez l’adresse postale :"/>
                <w:tag w:val="Entrez votre adresse postale :"/>
                <w:id w:val="-835229435"/>
                <w:placeholder>
                  <w:docPart w:val="7A30C4813EBB42ABAAE49C420951D87F"/>
                </w:placeholder>
                <w:dataBinding w:prefixMappings="xmlns:ns0='http://schemas.microsoft.com/office/2006/coverPageProps' " w:xpath="/ns0:CoverPageProperties[1]/ns0:CompanyAddress[1]" w:storeItemID="{55AF091B-3C7A-41E3-B477-F2FDAA23CFDA}"/>
                <w15:appearance w15:val="hidden"/>
                <w:text w:multiLine="1"/>
              </w:sdtPr>
              <w:sdtEndPr/>
              <w:sdtContent>
                <w:r w:rsidR="006C2733" w:rsidRPr="006C2733">
                  <w:rPr>
                    <w:lang w:val="en-US"/>
                  </w:rPr>
                  <w:t>37 Rue Wellington N</w:t>
                </w:r>
              </w:sdtContent>
            </w:sdt>
            <w:r w:rsidR="002C6224" w:rsidRPr="006C2733">
              <w:rPr>
                <w:lang w:val="en-US" w:bidi="fr-FR"/>
              </w:rPr>
              <w:br/>
            </w:r>
            <w:sdt>
              <w:sdtPr>
                <w:rPr>
                  <w:lang w:val="en-US"/>
                </w:rPr>
                <w:alias w:val="Entrez le code postal et la ville :"/>
                <w:tag w:val="Entrez le code postal et la ville :"/>
                <w:id w:val="99161012"/>
                <w:placeholder>
                  <w:docPart w:val="924F67B49A1642E8B753E796DBDE8A29"/>
                </w:placeholder>
                <w:dataBinding w:prefixMappings="xmlns:ns0='http://schemas.microsoft.com/office/2006/coverPageProps' " w:xpath="/ns0:CoverPageProperties[1]/ns0:CompanyEmail[1]" w:storeItemID="{55AF091B-3C7A-41E3-B477-F2FDAA23CFDA}"/>
                <w15:appearance w15:val="hidden"/>
                <w:text/>
              </w:sdtPr>
              <w:sdtEndPr/>
              <w:sdtContent>
                <w:r w:rsidR="006C2733" w:rsidRPr="006C2733">
                  <w:rPr>
                    <w:lang w:val="en-US"/>
                  </w:rPr>
                  <w:t>J1H 5A</w:t>
                </w:r>
                <w:r w:rsidR="006C2733">
                  <w:rPr>
                    <w:lang w:val="en-US"/>
                  </w:rPr>
                  <w:t>9, Sherbrooke</w:t>
                </w:r>
              </w:sdtContent>
            </w:sdt>
          </w:p>
        </w:tc>
        <w:tc>
          <w:tcPr>
            <w:tcW w:w="1485" w:type="dxa"/>
            <w:vAlign w:val="center"/>
          </w:tcPr>
          <w:p w14:paraId="49856FC7" w14:textId="459EAAAF" w:rsidR="009C6C28" w:rsidRPr="00483364" w:rsidRDefault="00A1431B">
            <w:pPr>
              <w:pStyle w:val="Sansinterligne"/>
              <w:ind w:left="0" w:righ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0288" behindDoc="1" locked="0" layoutInCell="1" allowOverlap="1" wp14:anchorId="37E4FC91" wp14:editId="065A6062">
                  <wp:simplePos x="0" y="0"/>
                  <wp:positionH relativeFrom="column">
                    <wp:posOffset>74930</wp:posOffset>
                  </wp:positionH>
                  <wp:positionV relativeFrom="paragraph">
                    <wp:posOffset>-15875</wp:posOffset>
                  </wp:positionV>
                  <wp:extent cx="942975" cy="351790"/>
                  <wp:effectExtent l="0" t="0" r="9525" b="0"/>
                  <wp:wrapTight wrapText="bothSides">
                    <wp:wrapPolygon edited="0">
                      <wp:start x="0" y="0"/>
                      <wp:lineTo x="0" y="19884"/>
                      <wp:lineTo x="21382" y="19884"/>
                      <wp:lineTo x="21382" y="0"/>
                      <wp:lineTo x="0" y="0"/>
                    </wp:wrapPolygon>
                  </wp:wrapTight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35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5EBFF6C7" w14:textId="3CD15460" w:rsidR="009C6C28" w:rsidRPr="00483364" w:rsidRDefault="009C6C28">
      <w:pPr>
        <w:pStyle w:val="Sous-titre"/>
        <w:rPr>
          <w:lang w:val="en-US"/>
        </w:rPr>
      </w:pPr>
    </w:p>
    <w:tbl>
      <w:tblPr>
        <w:tblStyle w:val="Tableaudedisposition"/>
        <w:tblW w:w="8685" w:type="dxa"/>
        <w:tblBorders>
          <w:bottom w:val="single" w:sz="4" w:space="0" w:color="F79595" w:themeColor="accent1" w:themeTint="99"/>
        </w:tblBorders>
        <w:tblLayout w:type="fixed"/>
        <w:tblLook w:val="04A0" w:firstRow="1" w:lastRow="0" w:firstColumn="1" w:lastColumn="0" w:noHBand="0" w:noVBand="1"/>
        <w:tblDescription w:val="Entrez la date, le nom et l’adresse de la société, ainsi que le nom et l’adresse du client dans ce tableau."/>
      </w:tblPr>
      <w:tblGrid>
        <w:gridCol w:w="2694"/>
        <w:gridCol w:w="2976"/>
        <w:gridCol w:w="3015"/>
      </w:tblGrid>
      <w:tr w:rsidR="009C6C28" w14:paraId="634F1376" w14:textId="77777777" w:rsidTr="005611EC">
        <w:sdt>
          <w:sdtPr>
            <w:alias w:val="Date :"/>
            <w:tag w:val="Date :"/>
            <w:id w:val="1220251055"/>
            <w:placeholder>
              <w:docPart w:val="8E532646E6324546BE67F4CADA076529"/>
            </w:placeholder>
            <w:temporary/>
            <w:showingPlcHdr/>
            <w15:appearance w15:val="hidden"/>
          </w:sdtPr>
          <w:sdtEndPr/>
          <w:sdtContent>
            <w:tc>
              <w:tcPr>
                <w:tcW w:w="2694" w:type="dxa"/>
                <w:vAlign w:val="bottom"/>
              </w:tcPr>
              <w:p w14:paraId="056B1DC4" w14:textId="77777777" w:rsidR="009C6C28" w:rsidRDefault="002C6224">
                <w:pPr>
                  <w:pStyle w:val="Titreduformulaire"/>
                  <w:ind w:left="0" w:right="0"/>
                </w:pPr>
                <w:r>
                  <w:rPr>
                    <w:lang w:bidi="fr-FR"/>
                  </w:rPr>
                  <w:t>Date</w:t>
                </w:r>
              </w:p>
            </w:tc>
          </w:sdtContent>
        </w:sdt>
        <w:sdt>
          <w:sdtPr>
            <w:alias w:val="Services effectués par :"/>
            <w:tag w:val="Services effectués par :"/>
            <w:id w:val="2031139095"/>
            <w:placeholder>
              <w:docPart w:val="ACBE6062B8F24AD0AE4E719DC5ED8323"/>
            </w:placeholder>
            <w:temporary/>
            <w:showingPlcHdr/>
            <w15:appearance w15:val="hidden"/>
          </w:sdtPr>
          <w:sdtEndPr/>
          <w:sdtContent>
            <w:tc>
              <w:tcPr>
                <w:tcW w:w="2976" w:type="dxa"/>
                <w:vAlign w:val="bottom"/>
              </w:tcPr>
              <w:p w14:paraId="7961AA23" w14:textId="77777777" w:rsidR="009C6C28" w:rsidRDefault="002C6224">
                <w:pPr>
                  <w:pStyle w:val="Titreduformulaire"/>
                  <w:ind w:left="0" w:right="0"/>
                </w:pPr>
                <w:r>
                  <w:rPr>
                    <w:lang w:bidi="fr-FR"/>
                  </w:rPr>
                  <w:t>Services effectués par :</w:t>
                </w:r>
              </w:p>
            </w:tc>
          </w:sdtContent>
        </w:sdt>
        <w:sdt>
          <w:sdtPr>
            <w:alias w:val="Services effectués pour :"/>
            <w:tag w:val="Services effectués pour :"/>
            <w:id w:val="-1181435142"/>
            <w:placeholder>
              <w:docPart w:val="863419DEDC1F4D39B0D3F076229CA013"/>
            </w:placeholder>
            <w:temporary/>
            <w:showingPlcHdr/>
            <w15:appearance w15:val="hidden"/>
          </w:sdtPr>
          <w:sdtEndPr/>
          <w:sdtContent>
            <w:tc>
              <w:tcPr>
                <w:tcW w:w="3015" w:type="dxa"/>
                <w:vAlign w:val="bottom"/>
              </w:tcPr>
              <w:p w14:paraId="32C8FAED" w14:textId="77777777" w:rsidR="009C6C28" w:rsidRDefault="002C6224">
                <w:pPr>
                  <w:pStyle w:val="Titreduformulaire"/>
                  <w:ind w:left="0" w:right="0"/>
                </w:pPr>
                <w:r>
                  <w:rPr>
                    <w:lang w:bidi="fr-FR"/>
                  </w:rPr>
                  <w:t>Services effectués pour :</w:t>
                </w:r>
              </w:p>
            </w:tc>
          </w:sdtContent>
        </w:sdt>
      </w:tr>
      <w:tr w:rsidR="009C6C28" w14:paraId="2DB0E332" w14:textId="77777777" w:rsidTr="005611EC">
        <w:tc>
          <w:tcPr>
            <w:tcW w:w="2694" w:type="dxa"/>
            <w:tcBorders>
              <w:bottom w:val="single" w:sz="4" w:space="0" w:color="F79595" w:themeColor="accent1" w:themeTint="99"/>
            </w:tcBorders>
            <w:tcMar>
              <w:bottom w:w="360" w:type="dxa"/>
            </w:tcMar>
          </w:tcPr>
          <w:sdt>
            <w:sdtPr>
              <w:alias w:val="Entrez la date du Cahier des charges :"/>
              <w:tag w:val="Entrez la date du Cahier des charges :"/>
              <w:id w:val="-51779874"/>
              <w:placeholder>
                <w:docPart w:val="EF89F2C07C71422BA0D5A9E8F38B49BF"/>
              </w:placeholder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15:appearance w15:val="hidden"/>
              <w:text/>
            </w:sdtPr>
            <w:sdtEndPr/>
            <w:sdtContent>
              <w:p w14:paraId="6BAA8D00" w14:textId="480DE3AE" w:rsidR="00DB279F" w:rsidRDefault="006C2733">
                <w:pPr>
                  <w:pStyle w:val="Sansinterligne"/>
                  <w:ind w:left="0" w:right="0"/>
                </w:pPr>
                <w:r>
                  <w:t>202</w:t>
                </w:r>
                <w:r w:rsidR="00483364">
                  <w:t>2</w:t>
                </w:r>
                <w:r>
                  <w:t>-0</w:t>
                </w:r>
                <w:r w:rsidR="00483364">
                  <w:t>6</w:t>
                </w:r>
                <w:r>
                  <w:t>-</w:t>
                </w:r>
                <w:r w:rsidR="00483364">
                  <w:t>27</w:t>
                </w:r>
              </w:p>
            </w:sdtContent>
          </w:sdt>
        </w:tc>
        <w:tc>
          <w:tcPr>
            <w:tcW w:w="2976" w:type="dxa"/>
            <w:tcBorders>
              <w:bottom w:val="single" w:sz="4" w:space="0" w:color="F79595" w:themeColor="accent1" w:themeTint="99"/>
            </w:tcBorders>
            <w:tcMar>
              <w:bottom w:w="360" w:type="dxa"/>
            </w:tcMar>
          </w:tcPr>
          <w:sdt>
            <w:sdtPr>
              <w:rPr>
                <w:lang w:val="en-US"/>
              </w:rPr>
              <w:alias w:val="Entrez le nom de votre société :"/>
              <w:tag w:val="Entrez le nom de votre société :"/>
              <w:id w:val="1030147295"/>
              <w:placeholder>
                <w:docPart w:val="1B5F9A460EA549B5B303EDA34F0864D6"/>
              </w:placeholder>
              <w:dataBinding w:prefixMappings="xmlns:ns0='http://schemas.openxmlformats.org/officeDocument/2006/extended-properties' " w:xpath="/ns0:Properties[1]/ns0:Company[1]" w:storeItemID="{6668398D-A668-4E3E-A5EB-62B293D839F1}"/>
              <w15:appearance w15:val="hidden"/>
              <w:text/>
            </w:sdtPr>
            <w:sdtEndPr/>
            <w:sdtContent>
              <w:p w14:paraId="08F031DD" w14:textId="3B4F56DF" w:rsidR="009C6C28" w:rsidRPr="006C2733" w:rsidRDefault="006C2733">
                <w:pPr>
                  <w:pStyle w:val="Sansinterligne"/>
                  <w:ind w:left="0" w:right="0"/>
                  <w:rPr>
                    <w:lang w:val="en-US"/>
                  </w:rPr>
                </w:pPr>
                <w:r w:rsidRPr="006C2733">
                  <w:rPr>
                    <w:lang w:val="en-US"/>
                  </w:rPr>
                  <w:t xml:space="preserve">CCSQ </w:t>
                </w:r>
                <w:proofErr w:type="spellStart"/>
                <w:r w:rsidRPr="006C2733">
                  <w:rPr>
                    <w:lang w:val="en-US"/>
                  </w:rPr>
                  <w:t>É</w:t>
                </w:r>
                <w:r>
                  <w:rPr>
                    <w:lang w:val="en-US"/>
                  </w:rPr>
                  <w:t>tudiants</w:t>
                </w:r>
                <w:proofErr w:type="spellEnd"/>
              </w:p>
            </w:sdtContent>
          </w:sdt>
          <w:sdt>
            <w:sdtPr>
              <w:rPr>
                <w:lang w:val="en-US"/>
              </w:rPr>
              <w:alias w:val="Entrez l’adresse de l’entreprise :"/>
              <w:tag w:val="Entrez l’adresse de l’entreprise :"/>
              <w:id w:val="-1912224678"/>
              <w:placeholder>
                <w:docPart w:val="7A30C4813EBB42ABAAE49C420951D87F"/>
              </w:placeholder>
              <w:dataBinding w:prefixMappings="xmlns:ns0='http://schemas.microsoft.com/office/2006/coverPageProps' " w:xpath="/ns0:CoverPageProperties[1]/ns0:CompanyAddress[1]" w:storeItemID="{55AF091B-3C7A-41E3-B477-F2FDAA23CFDA}"/>
              <w15:appearance w15:val="hidden"/>
              <w:text w:multiLine="1"/>
            </w:sdtPr>
            <w:sdtEndPr/>
            <w:sdtContent>
              <w:p w14:paraId="01B59E51" w14:textId="0F4CC6E9" w:rsidR="009C6C28" w:rsidRPr="006C2733" w:rsidRDefault="006C2733">
                <w:pPr>
                  <w:pStyle w:val="Sansinterligne"/>
                  <w:ind w:left="0" w:right="0"/>
                  <w:rPr>
                    <w:lang w:val="en-US"/>
                  </w:rPr>
                </w:pPr>
                <w:r w:rsidRPr="006C2733">
                  <w:rPr>
                    <w:lang w:val="en-US"/>
                  </w:rPr>
                  <w:t>37 Rue Wellington N</w:t>
                </w:r>
              </w:p>
            </w:sdtContent>
          </w:sdt>
        </w:tc>
        <w:tc>
          <w:tcPr>
            <w:tcW w:w="3015" w:type="dxa"/>
            <w:tcBorders>
              <w:bottom w:val="single" w:sz="4" w:space="0" w:color="F79595" w:themeColor="accent1" w:themeTint="99"/>
            </w:tcBorders>
            <w:tcMar>
              <w:bottom w:w="360" w:type="dxa"/>
            </w:tcMar>
          </w:tcPr>
          <w:p w14:paraId="2F87314A" w14:textId="2B507031" w:rsidR="009C6C28" w:rsidRDefault="00675E07">
            <w:pPr>
              <w:pStyle w:val="Sansinterligne"/>
              <w:ind w:left="0" w:right="0"/>
            </w:pPr>
            <w:sdt>
              <w:sdtPr>
                <w:alias w:val="Entrez le nom du client :"/>
                <w:tag w:val="Entrez le nom du client :"/>
                <w:id w:val="1547719949"/>
                <w:placeholder>
                  <w:docPart w:val="C6F7668F4B6849B39BD34041922980CF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6C2733">
                  <w:t>Futurama.ca</w:t>
                </w:r>
              </w:sdtContent>
            </w:sdt>
          </w:p>
          <w:p w14:paraId="707AAFA3" w14:textId="5454E250" w:rsidR="009C6C28" w:rsidRDefault="00675E07">
            <w:pPr>
              <w:pStyle w:val="Sansinterligne"/>
              <w:ind w:left="0" w:right="0"/>
            </w:pPr>
            <w:sdt>
              <w:sdtPr>
                <w:alias w:val="Adresse du client :"/>
                <w:tag w:val="Adresse du client :"/>
                <w:id w:val="926308377"/>
                <w:placeholder>
                  <w:docPart w:val="26947712187246159F48D4299B55DD28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6C2733">
                  <w:t>513</w:t>
                </w:r>
              </w:sdtContent>
            </w:sdt>
            <w:r w:rsidR="006C2733">
              <w:rPr>
                <w:lang w:bidi="fr-FR"/>
              </w:rPr>
              <w:t xml:space="preserve"> Rue Pierre</w:t>
            </w:r>
            <w:r w:rsidR="00DB279F">
              <w:rPr>
                <w:lang w:bidi="fr-FR"/>
              </w:rPr>
              <w:br/>
            </w:r>
            <w:sdt>
              <w:sdtPr>
                <w:alias w:val="Entrez le code postal et la ville :"/>
                <w:tag w:val="Entrez le code postal et la ville :"/>
                <w:id w:val="1962991912"/>
                <w:placeholder>
                  <w:docPart w:val="11F224B937454D57B53F69124EA18651"/>
                </w:placeholder>
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<w15:appearance w15:val="hidden"/>
                <w:text/>
              </w:sdtPr>
              <w:sdtEndPr/>
              <w:sdtContent>
                <w:r w:rsidR="006C2733">
                  <w:t>J3F 3R4, Montréal</w:t>
                </w:r>
              </w:sdtContent>
            </w:sdt>
          </w:p>
        </w:tc>
      </w:tr>
    </w:tbl>
    <w:p w14:paraId="7608CD0D" w14:textId="77777777" w:rsidR="009C6C28" w:rsidRDefault="009C6C28"/>
    <w:tbl>
      <w:tblPr>
        <w:tblStyle w:val="Tableaudeconseils"/>
        <w:tblW w:w="8687" w:type="dxa"/>
        <w:shd w:val="clear" w:color="auto" w:fill="E4E3E2" w:themeFill="background2"/>
        <w:tblLayout w:type="fixed"/>
        <w:tblCellMar>
          <w:top w:w="0" w:type="dxa"/>
        </w:tblCellMar>
        <w:tblLook w:val="04A0" w:firstRow="1" w:lastRow="0" w:firstColumn="1" w:lastColumn="0" w:noHBand="0" w:noVBand="1"/>
        <w:tblDescription w:val="Tableau de disposition"/>
      </w:tblPr>
      <w:tblGrid>
        <w:gridCol w:w="623"/>
        <w:gridCol w:w="8064"/>
      </w:tblGrid>
      <w:tr w:rsidR="002C6224" w14:paraId="34D3895D" w14:textId="77777777" w:rsidTr="007821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dxa"/>
            <w:shd w:val="clear" w:color="auto" w:fill="E4E3E2" w:themeFill="background2"/>
          </w:tcPr>
          <w:p w14:paraId="4AAF6E66" w14:textId="77777777" w:rsidR="002C6224" w:rsidRDefault="002C6224" w:rsidP="000B25ED">
            <w:pPr>
              <w:pStyle w:val="Icne"/>
              <w:rPr>
                <w:u w:val="double"/>
              </w:rPr>
            </w:pPr>
            <w:r>
              <w:rPr>
                <w:noProof/>
                <w:lang w:bidi="fr-FR"/>
              </w:rPr>
              <mc:AlternateContent>
                <mc:Choice Requires="wpg">
                  <w:drawing>
                    <wp:inline distT="0" distB="0" distL="0" distR="0" wp14:anchorId="35CCC912" wp14:editId="0C4A92E1">
                      <wp:extent cx="228600" cy="228600"/>
                      <wp:effectExtent l="0" t="0" r="0" b="0"/>
                      <wp:docPr id="10" name="Groupe 19" descr="Icône de consei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11" name="Ellipse 11" descr="Ellipse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" name="Forme libre 12" descr="Icône d’informations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CBAE03" id="Groupe 19" o:spid="_x0000_s1026" alt="Icône de conseil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">
                      <v:oval id="Ellipse 11" o:spid="_x0000_s1027" alt="Ellipse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" fillcolor="#f24f4f [3204]" stroked="f" strokeweight="0">
                        <v:stroke joinstyle="miter"/>
                        <o:lock v:ext="edit" aspectratio="t"/>
                      </v:oval>
                      <v:shape id="Forme libre 12" o:spid="_x0000_s1028" alt="Icône d’informations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" path="m3915,38279r23491,l27406,127000r-23491,l3915,38279xm15661,v8649,,15661,7012,15661,15661c31322,24310,24310,31322,15661,31322,7012,31322,,24310,,15661,,7012,7012,,15661,xe" fillcolor="white [3212]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064" w:type="dxa"/>
            <w:shd w:val="clear" w:color="auto" w:fill="E4E3E2" w:themeFill="background2"/>
          </w:tcPr>
          <w:p w14:paraId="5518D5EB" w14:textId="2C2D4080" w:rsidR="002C6224" w:rsidRDefault="006C2733" w:rsidP="002C6224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F1029C4" wp14:editId="0A1F380C">
                  <wp:extent cx="5120640" cy="3859530"/>
                  <wp:effectExtent l="0" t="0" r="3810" b="762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385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98B54" w14:textId="77777777" w:rsidR="002C6224" w:rsidRDefault="002C6224"/>
    <w:p w14:paraId="45CC3BCE" w14:textId="77777777" w:rsidR="009C6C28" w:rsidRDefault="00675E07">
      <w:pPr>
        <w:pStyle w:val="Titre1"/>
      </w:pPr>
      <w:sdt>
        <w:sdtPr>
          <w:alias w:val="Période d'exécution :"/>
          <w:tag w:val="Période d'exécution :"/>
          <w:id w:val="1447587378"/>
          <w:placeholder>
            <w:docPart w:val="D5E642AC60FE45B694BEFB7E4D3B40A5"/>
          </w:placeholder>
          <w:temporary/>
          <w:showingPlcHdr/>
          <w15:appearance w15:val="hidden"/>
        </w:sdtPr>
        <w:sdtEndPr/>
        <w:sdtContent>
          <w:r w:rsidR="002C6224">
            <w:rPr>
              <w:lang w:bidi="fr-FR"/>
            </w:rPr>
            <w:t>Période d'exécution</w:t>
          </w:r>
        </w:sdtContent>
      </w:sdt>
    </w:p>
    <w:p w14:paraId="1719FACB" w14:textId="3E747D2F" w:rsidR="007B5D2F" w:rsidRDefault="00675E07" w:rsidP="007B5D2F">
      <w:sdt>
        <w:sdtPr>
          <w:alias w:val="Entrez le texte du paragraphe :"/>
          <w:tag w:val="Entrez le texte du paragraphe :"/>
          <w:id w:val="-1269610759"/>
          <w:placeholder>
            <w:docPart w:val="5CF68D741E214267B9338F8EEEAEB4D8"/>
          </w:placeholder>
          <w:temporary/>
          <w:showingPlcHdr/>
          <w15:appearance w15:val="hidden"/>
        </w:sdtPr>
        <w:sdtEndPr/>
        <w:sdtContent>
          <w:r w:rsidR="002C6224">
            <w:rPr>
              <w:lang w:bidi="fr-FR"/>
            </w:rPr>
            <w:t>Les services doivent commencer le</w:t>
          </w:r>
        </w:sdtContent>
      </w:sdt>
      <w:r w:rsidR="002C6224">
        <w:rPr>
          <w:lang w:bidi="fr-FR"/>
        </w:rPr>
        <w:t xml:space="preserve"> </w:t>
      </w:r>
      <w:r w:rsidR="00CB20EE">
        <w:t>4</w:t>
      </w:r>
      <w:r w:rsidR="006C2733">
        <w:t xml:space="preserve"> </w:t>
      </w:r>
      <w:r w:rsidR="00CB20EE">
        <w:t xml:space="preserve">juillet </w:t>
      </w:r>
      <w:r w:rsidR="006C2733">
        <w:t>202</w:t>
      </w:r>
      <w:r w:rsidR="00CB20EE">
        <w:t>2</w:t>
      </w:r>
      <w:r w:rsidR="002C6224">
        <w:rPr>
          <w:lang w:bidi="fr-FR"/>
        </w:rPr>
        <w:t xml:space="preserve"> </w:t>
      </w:r>
    </w:p>
    <w:p w14:paraId="0F5EFF40" w14:textId="7AC7EA61" w:rsidR="009C6C28" w:rsidRDefault="006C2733">
      <w:pPr>
        <w:pStyle w:val="Titre1"/>
      </w:pPr>
      <w:r>
        <w:t>Catalogue de pièces</w:t>
      </w:r>
    </w:p>
    <w:p w14:paraId="1C19A33C" w14:textId="4C37C591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12A31F60" w14:textId="16F7553C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298D8A7B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1E97FF6E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  <w:t>Intel</w:t>
      </w:r>
    </w:p>
    <w:p w14:paraId="482ECF24" w14:textId="77777777" w:rsidR="000C4F1E" w:rsidRPr="001E3A5C" w:rsidRDefault="000C4F1E" w:rsidP="000C4F1E">
      <w:pPr>
        <w:pStyle w:val="Paragraphedeliste"/>
        <w:rPr>
          <w:noProof/>
          <w:lang w:val="fr-CA"/>
        </w:rPr>
      </w:pPr>
      <w:r>
        <w:rPr>
          <w:noProof/>
        </w:rPr>
        <w:drawing>
          <wp:inline distT="0" distB="0" distL="0" distR="0" wp14:anchorId="39528672" wp14:editId="2DFCA067">
            <wp:extent cx="5943600" cy="2202180"/>
            <wp:effectExtent l="0" t="0" r="0" b="7620"/>
            <wp:docPr id="2046129636" name="Image 2046129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A5C">
        <w:rPr>
          <w:noProof/>
          <w:lang w:val="fr-CA"/>
        </w:rPr>
        <w:t xml:space="preserve"> </w:t>
      </w:r>
      <w:r>
        <w:rPr>
          <w:noProof/>
        </w:rPr>
        <w:drawing>
          <wp:inline distT="0" distB="0" distL="0" distR="0" wp14:anchorId="4FA252DA" wp14:editId="21516152">
            <wp:extent cx="5943600" cy="2252980"/>
            <wp:effectExtent l="0" t="0" r="0" b="0"/>
            <wp:docPr id="2046129637" name="Image 2046129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6A0D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4A0F3E63" wp14:editId="45D92D43">
            <wp:extent cx="5943600" cy="2211705"/>
            <wp:effectExtent l="0" t="0" r="0" b="0"/>
            <wp:docPr id="2046129638" name="Image 2046129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439F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lastRenderedPageBreak/>
        <w:drawing>
          <wp:inline distT="0" distB="0" distL="0" distR="0" wp14:anchorId="37AA4040" wp14:editId="196FBA15">
            <wp:extent cx="5943600" cy="2451100"/>
            <wp:effectExtent l="0" t="0" r="0" b="6350"/>
            <wp:docPr id="2046129639" name="Image 2046129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0EDD" w14:textId="6669E1AD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07039C58" w14:textId="30917E10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89DF817" w14:textId="3F4360C0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16E369CA" w14:textId="2D5E1B2A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0E44D741" w14:textId="0202868C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35F06999" w14:textId="630FEA06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781C2FA7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479427E6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  <w:t>AMD</w:t>
      </w:r>
    </w:p>
    <w:p w14:paraId="19CB86E3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6E428181" wp14:editId="086F35D1">
            <wp:extent cx="5943600" cy="2600960"/>
            <wp:effectExtent l="0" t="0" r="0" b="8890"/>
            <wp:docPr id="2046129640" name="Image 2046129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6E42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84CB1DE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1506DF5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59747D0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77AAE168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719653BB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2F171E00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24E6C396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43EA2650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08CC9638" w14:textId="26ADD489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75BF5F50" w14:textId="49B86E35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4368C1B1" w14:textId="24DB865C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14BE2FD9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2BAB9CF0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  <w:t>VENTIRAD</w:t>
      </w:r>
    </w:p>
    <w:p w14:paraId="280F64FA" w14:textId="6C5D094F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2D704175" wp14:editId="468BF7A0">
            <wp:extent cx="5943600" cy="2240280"/>
            <wp:effectExtent l="0" t="0" r="0" b="7620"/>
            <wp:docPr id="2046129641" name="Image 2046129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4F6">
        <w:rPr>
          <w:noProof/>
          <w:lang w:val="fr-CA"/>
        </w:rPr>
        <w:t xml:space="preserve"> </w:t>
      </w:r>
      <w:r>
        <w:rPr>
          <w:noProof/>
        </w:rPr>
        <w:drawing>
          <wp:inline distT="0" distB="0" distL="0" distR="0" wp14:anchorId="02A791F7" wp14:editId="7197663A">
            <wp:extent cx="5943600" cy="2271395"/>
            <wp:effectExtent l="0" t="0" r="0" b="0"/>
            <wp:docPr id="2046129642" name="Image 2046129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4F6">
        <w:rPr>
          <w:noProof/>
          <w:lang w:val="fr-CA"/>
        </w:rPr>
        <w:t xml:space="preserve"> </w:t>
      </w:r>
      <w:r>
        <w:rPr>
          <w:noProof/>
        </w:rPr>
        <w:drawing>
          <wp:inline distT="0" distB="0" distL="0" distR="0" wp14:anchorId="5839B36F" wp14:editId="38A59D8A">
            <wp:extent cx="5943600" cy="2653030"/>
            <wp:effectExtent l="0" t="0" r="0" b="0"/>
            <wp:docPr id="2046129643" name="Image 2046129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76AE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1EAB488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  <w:t>CARTES-MÈRES</w:t>
      </w:r>
    </w:p>
    <w:p w14:paraId="341C986E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  <w:r>
        <w:rPr>
          <w:noProof/>
        </w:rPr>
        <w:drawing>
          <wp:inline distT="0" distB="0" distL="0" distR="0" wp14:anchorId="44998668" wp14:editId="50C6245D">
            <wp:extent cx="5943600" cy="2153920"/>
            <wp:effectExtent l="0" t="0" r="0" b="0"/>
            <wp:docPr id="2046129644" name="Image 2046129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4F6">
        <w:rPr>
          <w:noProof/>
          <w:lang w:val="fr-CA"/>
        </w:rPr>
        <w:t xml:space="preserve"> </w:t>
      </w:r>
      <w:r>
        <w:rPr>
          <w:noProof/>
        </w:rPr>
        <w:drawing>
          <wp:inline distT="0" distB="0" distL="0" distR="0" wp14:anchorId="5C6DE2CB" wp14:editId="7EA26BDF">
            <wp:extent cx="1724233" cy="2268187"/>
            <wp:effectExtent l="0" t="0" r="0" b="0"/>
            <wp:docPr id="2046129645" name="Image 204612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2327" cy="22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7154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39D8744A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3FF20D61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43F81B8E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2045DDD8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335C7758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7D5B3691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2F496372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2D78CF2D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0EB0C51F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2E86EC96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092F046C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6BC9531C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25865C00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2E84252C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1E92D32A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01BBC55B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1B8EF865" w14:textId="3606668D" w:rsidR="000C4F1E" w:rsidRDefault="000C4F1E" w:rsidP="000C4F1E">
      <w:pPr>
        <w:pStyle w:val="Paragraphedeliste"/>
        <w:jc w:val="center"/>
        <w:rPr>
          <w:noProof/>
          <w:lang w:val="fr-CA"/>
        </w:rPr>
      </w:pPr>
    </w:p>
    <w:p w14:paraId="2E990F35" w14:textId="40E931E1" w:rsidR="000C4F1E" w:rsidRDefault="000C4F1E" w:rsidP="000C4F1E">
      <w:pPr>
        <w:pStyle w:val="Paragraphedeliste"/>
        <w:jc w:val="center"/>
        <w:rPr>
          <w:noProof/>
          <w:lang w:val="fr-CA"/>
        </w:rPr>
      </w:pPr>
    </w:p>
    <w:p w14:paraId="4D2B6578" w14:textId="14E0998B" w:rsidR="000C4F1E" w:rsidRDefault="000C4F1E" w:rsidP="000C4F1E">
      <w:pPr>
        <w:pStyle w:val="Paragraphedeliste"/>
        <w:jc w:val="center"/>
        <w:rPr>
          <w:noProof/>
          <w:lang w:val="fr-CA"/>
        </w:rPr>
      </w:pPr>
    </w:p>
    <w:p w14:paraId="076F2106" w14:textId="4D528725" w:rsidR="000C4F1E" w:rsidRDefault="000C4F1E" w:rsidP="000C4F1E">
      <w:pPr>
        <w:pStyle w:val="Paragraphedeliste"/>
        <w:jc w:val="center"/>
        <w:rPr>
          <w:noProof/>
          <w:lang w:val="fr-CA"/>
        </w:rPr>
      </w:pPr>
    </w:p>
    <w:p w14:paraId="72177779" w14:textId="094F3F6B" w:rsidR="000C4F1E" w:rsidRDefault="000C4F1E" w:rsidP="000C4F1E">
      <w:pPr>
        <w:pStyle w:val="Paragraphedeliste"/>
        <w:jc w:val="center"/>
        <w:rPr>
          <w:noProof/>
          <w:lang w:val="fr-CA"/>
        </w:rPr>
      </w:pPr>
    </w:p>
    <w:p w14:paraId="4040930F" w14:textId="08568038" w:rsidR="000C4F1E" w:rsidRDefault="000C4F1E" w:rsidP="000C4F1E">
      <w:pPr>
        <w:pStyle w:val="Paragraphedeliste"/>
        <w:jc w:val="center"/>
        <w:rPr>
          <w:noProof/>
          <w:lang w:val="fr-CA"/>
        </w:rPr>
      </w:pPr>
    </w:p>
    <w:p w14:paraId="798188AE" w14:textId="79657F15" w:rsidR="000C4F1E" w:rsidRDefault="000C4F1E" w:rsidP="000C4F1E">
      <w:pPr>
        <w:pStyle w:val="Paragraphedeliste"/>
        <w:jc w:val="center"/>
        <w:rPr>
          <w:noProof/>
          <w:lang w:val="fr-CA"/>
        </w:rPr>
      </w:pPr>
    </w:p>
    <w:p w14:paraId="45C93CD8" w14:textId="542FF9D1" w:rsidR="000C4F1E" w:rsidRDefault="000C4F1E" w:rsidP="000C4F1E">
      <w:pPr>
        <w:pStyle w:val="Paragraphedeliste"/>
        <w:jc w:val="center"/>
        <w:rPr>
          <w:noProof/>
          <w:lang w:val="fr-CA"/>
        </w:rPr>
      </w:pPr>
    </w:p>
    <w:p w14:paraId="4F8FAE7A" w14:textId="56255935" w:rsidR="000C4F1E" w:rsidRDefault="000C4F1E" w:rsidP="000C4F1E">
      <w:pPr>
        <w:pStyle w:val="Paragraphedeliste"/>
        <w:jc w:val="center"/>
        <w:rPr>
          <w:noProof/>
          <w:lang w:val="fr-CA"/>
        </w:rPr>
      </w:pPr>
    </w:p>
    <w:p w14:paraId="71DC2CC1" w14:textId="77777777" w:rsidR="000C4F1E" w:rsidRPr="004434F6" w:rsidRDefault="000C4F1E" w:rsidP="000C4F1E">
      <w:pPr>
        <w:pStyle w:val="Paragraphedeliste"/>
        <w:jc w:val="center"/>
        <w:rPr>
          <w:noProof/>
          <w:lang w:val="fr-CA"/>
        </w:rPr>
      </w:pPr>
    </w:p>
    <w:p w14:paraId="56DC0758" w14:textId="77777777" w:rsidR="000C4F1E" w:rsidRPr="004434F6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fr-CA"/>
        </w:rPr>
      </w:pPr>
      <w:r w:rsidRPr="004434F6"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fr-CA"/>
        </w:rPr>
        <w:t>MÉMOIRES VIVRES</w:t>
      </w:r>
    </w:p>
    <w:p w14:paraId="5212A4D7" w14:textId="77777777" w:rsidR="000C4F1E" w:rsidRPr="004434F6" w:rsidRDefault="000C4F1E" w:rsidP="000C4F1E">
      <w:pPr>
        <w:pStyle w:val="Paragraphedeliste"/>
        <w:rPr>
          <w:noProof/>
          <w:lang w:val="fr-CA"/>
        </w:rPr>
      </w:pPr>
      <w:r>
        <w:rPr>
          <w:noProof/>
        </w:rPr>
        <w:drawing>
          <wp:inline distT="0" distB="0" distL="0" distR="0" wp14:anchorId="381139F5" wp14:editId="07E92DDF">
            <wp:extent cx="5943600" cy="2164080"/>
            <wp:effectExtent l="0" t="0" r="0" b="7620"/>
            <wp:docPr id="2046129646" name="Image 204612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4F6">
        <w:rPr>
          <w:noProof/>
          <w:lang w:val="fr-CA"/>
        </w:rPr>
        <w:t xml:space="preserve"> </w:t>
      </w:r>
      <w:r>
        <w:rPr>
          <w:noProof/>
        </w:rPr>
        <w:drawing>
          <wp:inline distT="0" distB="0" distL="0" distR="0" wp14:anchorId="17916A87" wp14:editId="40B07E75">
            <wp:extent cx="5943600" cy="2101850"/>
            <wp:effectExtent l="0" t="0" r="0" b="0"/>
            <wp:docPr id="2046129647" name="Image 204612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4F6">
        <w:rPr>
          <w:noProof/>
          <w:lang w:val="fr-CA"/>
        </w:rPr>
        <w:t xml:space="preserve"> </w:t>
      </w:r>
      <w:r>
        <w:rPr>
          <w:noProof/>
        </w:rPr>
        <w:drawing>
          <wp:inline distT="0" distB="0" distL="0" distR="0" wp14:anchorId="4DF017EF" wp14:editId="0ED305F7">
            <wp:extent cx="5943600" cy="2192020"/>
            <wp:effectExtent l="0" t="0" r="0" b="0"/>
            <wp:docPr id="2046129648" name="Image 204612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BF32" w14:textId="77777777" w:rsidR="000C4F1E" w:rsidRDefault="000C4F1E" w:rsidP="000C4F1E">
      <w:pPr>
        <w:pStyle w:val="Paragraphedeliste"/>
        <w:rPr>
          <w:noProof/>
        </w:rPr>
      </w:pPr>
      <w:r>
        <w:rPr>
          <w:noProof/>
        </w:rPr>
        <w:lastRenderedPageBreak/>
        <w:drawing>
          <wp:inline distT="0" distB="0" distL="0" distR="0" wp14:anchorId="50989BE9" wp14:editId="09A228EB">
            <wp:extent cx="5943600" cy="2125345"/>
            <wp:effectExtent l="0" t="0" r="0" b="8255"/>
            <wp:docPr id="2046129649" name="Image 2046129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A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868BC" wp14:editId="36A6B1F7">
            <wp:extent cx="5943600" cy="2218055"/>
            <wp:effectExtent l="0" t="0" r="0" b="0"/>
            <wp:docPr id="2046129650" name="Image 2046129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BB01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34061704" wp14:editId="68ADB676">
            <wp:extent cx="3924795" cy="2261789"/>
            <wp:effectExtent l="0" t="0" r="0" b="5715"/>
            <wp:docPr id="2046129651" name="Image 2046129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0682" cy="227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E70A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0F331DAA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3705AA9F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F6F6183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1EFCD0EF" w14:textId="5D244481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364E925" w14:textId="615119F0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7F5D02CC" w14:textId="2E413A8E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1770298A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3E81B7E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A73933A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  <w:lastRenderedPageBreak/>
        <w:t>CARTES GRAPHIQUES</w:t>
      </w:r>
    </w:p>
    <w:p w14:paraId="1EE40BD6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2DA6DC92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6B3DCE0B" wp14:editId="3D165B88">
            <wp:extent cx="5943600" cy="2098675"/>
            <wp:effectExtent l="0" t="0" r="0" b="0"/>
            <wp:docPr id="2046129652" name="Image 2046129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9FFB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1DC23AAA" wp14:editId="3F513F75">
            <wp:extent cx="5943600" cy="2247900"/>
            <wp:effectExtent l="0" t="0" r="0" b="0"/>
            <wp:docPr id="2046129653" name="Image 2046129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634F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2AFC5215" wp14:editId="2CE5BCA8">
            <wp:extent cx="5943600" cy="2167890"/>
            <wp:effectExtent l="0" t="0" r="0" b="3810"/>
            <wp:docPr id="2046129654" name="Image 2046129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A2BF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lastRenderedPageBreak/>
        <w:drawing>
          <wp:inline distT="0" distB="0" distL="0" distR="0" wp14:anchorId="04834862" wp14:editId="3B7C98CA">
            <wp:extent cx="5943600" cy="2193925"/>
            <wp:effectExtent l="0" t="0" r="0" b="0"/>
            <wp:docPr id="2046129655" name="Image 204612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3315" w14:textId="77777777" w:rsidR="000C4F1E" w:rsidRDefault="000C4F1E" w:rsidP="000C4F1E">
      <w:pPr>
        <w:pStyle w:val="Paragraphedeliste"/>
        <w:rPr>
          <w:noProof/>
        </w:rPr>
      </w:pPr>
      <w:r>
        <w:rPr>
          <w:noProof/>
        </w:rPr>
        <w:drawing>
          <wp:inline distT="0" distB="0" distL="0" distR="0" wp14:anchorId="35FE5846" wp14:editId="798D3591">
            <wp:extent cx="5943600" cy="2211070"/>
            <wp:effectExtent l="0" t="0" r="0" b="0"/>
            <wp:docPr id="2046129656" name="Image 2046129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A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4CE819" wp14:editId="5670DAA0">
            <wp:extent cx="5943600" cy="2129155"/>
            <wp:effectExtent l="0" t="0" r="0" b="4445"/>
            <wp:docPr id="2046129657" name="Image 2046129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8138" w14:textId="77777777" w:rsidR="000C4F1E" w:rsidRDefault="000C4F1E" w:rsidP="000C4F1E">
      <w:pPr>
        <w:pStyle w:val="Paragraphedeliste"/>
        <w:rPr>
          <w:noProof/>
        </w:rPr>
      </w:pPr>
      <w:r>
        <w:rPr>
          <w:noProof/>
        </w:rPr>
        <w:lastRenderedPageBreak/>
        <w:drawing>
          <wp:inline distT="0" distB="0" distL="0" distR="0" wp14:anchorId="42801A45" wp14:editId="477CA35B">
            <wp:extent cx="5373584" cy="2012798"/>
            <wp:effectExtent l="0" t="0" r="0" b="6985"/>
            <wp:docPr id="2046129658" name="Image 2046129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1969" cy="201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A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93AF2E" wp14:editId="23B43860">
            <wp:extent cx="5415148" cy="1928857"/>
            <wp:effectExtent l="0" t="0" r="0" b="0"/>
            <wp:docPr id="2046129659" name="Image 204612965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29659" name="Image 2046129659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2013" cy="193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4451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53E38B59" wp14:editId="5B65B251">
            <wp:extent cx="5634842" cy="2126912"/>
            <wp:effectExtent l="0" t="0" r="4445" b="6985"/>
            <wp:docPr id="2046129660" name="Image 2046129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2068" cy="21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C4BE" w14:textId="44F63F5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6776B739" wp14:editId="505FF1D4">
            <wp:extent cx="2351314" cy="2004257"/>
            <wp:effectExtent l="0" t="0" r="0" b="0"/>
            <wp:docPr id="2046129661" name="Image 204612966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29661" name="Image 2046129661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5012" cy="20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CCE4" w14:textId="3C7E8981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D6DDE7F" w14:textId="5AFD96A9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4D89BA25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7AFADD3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  <w:lastRenderedPageBreak/>
        <w:t>DISQUES DURS</w:t>
      </w:r>
    </w:p>
    <w:p w14:paraId="09AC5AC9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34239069" w14:textId="77777777" w:rsidR="000C4F1E" w:rsidRDefault="000C4F1E" w:rsidP="000C4F1E">
      <w:pPr>
        <w:pStyle w:val="Paragraphedeliste"/>
        <w:rPr>
          <w:noProof/>
        </w:rPr>
      </w:pPr>
      <w:r>
        <w:rPr>
          <w:noProof/>
        </w:rPr>
        <w:drawing>
          <wp:inline distT="0" distB="0" distL="0" distR="0" wp14:anchorId="0BCD2FFB" wp14:editId="59B65B1E">
            <wp:extent cx="5943600" cy="2199640"/>
            <wp:effectExtent l="0" t="0" r="0" b="0"/>
            <wp:docPr id="2046129662" name="Image 2046129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D26ACF" wp14:editId="7A586A07">
            <wp:extent cx="5943600" cy="2200910"/>
            <wp:effectExtent l="0" t="0" r="0" b="8890"/>
            <wp:docPr id="933187520" name="Image 93318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87EC9" wp14:editId="6E54C2C1">
            <wp:extent cx="5943600" cy="2152650"/>
            <wp:effectExtent l="0" t="0" r="0" b="0"/>
            <wp:docPr id="2046129663" name="Image 2046129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6B1">
        <w:rPr>
          <w:noProof/>
        </w:rPr>
        <w:t xml:space="preserve">  </w:t>
      </w:r>
      <w:r>
        <w:rPr>
          <w:noProof/>
        </w:rPr>
        <w:drawing>
          <wp:inline distT="0" distB="0" distL="0" distR="0" wp14:anchorId="44C048DE" wp14:editId="1FB85613">
            <wp:extent cx="1181595" cy="2373510"/>
            <wp:effectExtent l="0" t="0" r="0" b="8255"/>
            <wp:docPr id="933187521" name="Image 9331875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87521" name="Image 933187521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85785" cy="23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D93F" w14:textId="77777777" w:rsidR="000C4F1E" w:rsidRDefault="000C4F1E" w:rsidP="000C4F1E">
      <w:pPr>
        <w:pStyle w:val="Paragraphedeliste"/>
        <w:rPr>
          <w:noProof/>
        </w:rPr>
      </w:pPr>
    </w:p>
    <w:p w14:paraId="52061C34" w14:textId="77777777" w:rsidR="000C4F1E" w:rsidRDefault="000C4F1E" w:rsidP="000C4F1E">
      <w:pPr>
        <w:pStyle w:val="Paragraphedeliste"/>
        <w:rPr>
          <w:noProof/>
        </w:rPr>
      </w:pPr>
    </w:p>
    <w:p w14:paraId="4F74DA52" w14:textId="77777777" w:rsidR="000C4F1E" w:rsidRDefault="000C4F1E" w:rsidP="000C4F1E">
      <w:pPr>
        <w:pStyle w:val="Paragraphedeliste"/>
        <w:rPr>
          <w:noProof/>
        </w:rPr>
      </w:pPr>
    </w:p>
    <w:p w14:paraId="50E8570D" w14:textId="77777777" w:rsidR="000C4F1E" w:rsidRDefault="000C4F1E" w:rsidP="000C4F1E">
      <w:pPr>
        <w:pStyle w:val="Paragraphedeliste"/>
        <w:rPr>
          <w:noProof/>
        </w:rPr>
      </w:pPr>
    </w:p>
    <w:p w14:paraId="7C6070B3" w14:textId="77777777" w:rsidR="000C4F1E" w:rsidRDefault="000C4F1E" w:rsidP="000C4F1E">
      <w:pPr>
        <w:pStyle w:val="Paragraphedeliste"/>
        <w:rPr>
          <w:noProof/>
        </w:rPr>
      </w:pPr>
    </w:p>
    <w:p w14:paraId="1AD08136" w14:textId="77777777" w:rsidR="000C4F1E" w:rsidRDefault="000C4F1E" w:rsidP="000C4F1E">
      <w:pPr>
        <w:pStyle w:val="Paragraphedeliste"/>
        <w:rPr>
          <w:noProof/>
        </w:rPr>
      </w:pPr>
    </w:p>
    <w:p w14:paraId="4BF9A399" w14:textId="77777777" w:rsidR="000C4F1E" w:rsidRDefault="000C4F1E" w:rsidP="000C4F1E">
      <w:pPr>
        <w:pStyle w:val="Paragraphedeliste"/>
        <w:rPr>
          <w:noProof/>
        </w:rPr>
      </w:pPr>
    </w:p>
    <w:p w14:paraId="4305FA26" w14:textId="77777777" w:rsidR="000C4F1E" w:rsidRDefault="000C4F1E" w:rsidP="000C4F1E">
      <w:pPr>
        <w:pStyle w:val="Paragraphedeliste"/>
        <w:rPr>
          <w:noProof/>
        </w:rPr>
      </w:pPr>
    </w:p>
    <w:p w14:paraId="575A6E47" w14:textId="77777777" w:rsidR="000C4F1E" w:rsidRDefault="000C4F1E" w:rsidP="000C4F1E">
      <w:pPr>
        <w:pStyle w:val="Paragraphedeliste"/>
        <w:rPr>
          <w:noProof/>
        </w:rPr>
      </w:pPr>
    </w:p>
    <w:p w14:paraId="434577E7" w14:textId="77777777" w:rsidR="000C4F1E" w:rsidRDefault="000C4F1E" w:rsidP="000C4F1E">
      <w:pPr>
        <w:pStyle w:val="Paragraphedeliste"/>
        <w:rPr>
          <w:noProof/>
        </w:rPr>
      </w:pPr>
    </w:p>
    <w:p w14:paraId="5B15B827" w14:textId="77777777" w:rsidR="000C4F1E" w:rsidRDefault="000C4F1E" w:rsidP="000C4F1E">
      <w:pPr>
        <w:pStyle w:val="Paragraphedeliste"/>
        <w:rPr>
          <w:noProof/>
        </w:rPr>
      </w:pPr>
    </w:p>
    <w:p w14:paraId="6B4684D6" w14:textId="77777777" w:rsidR="000C4F1E" w:rsidRDefault="000C4F1E" w:rsidP="000C4F1E">
      <w:pPr>
        <w:pStyle w:val="Paragraphedeliste"/>
        <w:rPr>
          <w:noProof/>
        </w:rPr>
      </w:pPr>
    </w:p>
    <w:p w14:paraId="0B62E953" w14:textId="77777777" w:rsidR="000C4F1E" w:rsidRDefault="000C4F1E" w:rsidP="000C4F1E">
      <w:pPr>
        <w:pStyle w:val="Paragraphedeliste"/>
        <w:rPr>
          <w:noProof/>
        </w:rPr>
      </w:pPr>
    </w:p>
    <w:p w14:paraId="6C9DD810" w14:textId="77777777" w:rsidR="000C4F1E" w:rsidRDefault="000C4F1E" w:rsidP="000C4F1E">
      <w:pPr>
        <w:pStyle w:val="Paragraphedeliste"/>
        <w:rPr>
          <w:noProof/>
        </w:rPr>
      </w:pPr>
    </w:p>
    <w:p w14:paraId="7E76BF84" w14:textId="77777777" w:rsidR="000C4F1E" w:rsidRDefault="000C4F1E" w:rsidP="000C4F1E">
      <w:pPr>
        <w:pStyle w:val="Paragraphedeliste"/>
        <w:rPr>
          <w:noProof/>
        </w:rPr>
      </w:pPr>
    </w:p>
    <w:p w14:paraId="2C9E25C3" w14:textId="77777777" w:rsidR="000C4F1E" w:rsidRDefault="000C4F1E" w:rsidP="000C4F1E">
      <w:pPr>
        <w:pStyle w:val="Paragraphedeliste"/>
        <w:rPr>
          <w:noProof/>
        </w:rPr>
      </w:pPr>
    </w:p>
    <w:p w14:paraId="4A1B7897" w14:textId="77777777" w:rsidR="000C4F1E" w:rsidRDefault="000C4F1E" w:rsidP="000C4F1E">
      <w:pPr>
        <w:pStyle w:val="Paragraphedeliste"/>
        <w:rPr>
          <w:noProof/>
        </w:rPr>
      </w:pPr>
    </w:p>
    <w:p w14:paraId="1AEE0F07" w14:textId="37B6F4BC" w:rsidR="000C4F1E" w:rsidRDefault="000C4F1E" w:rsidP="000C4F1E">
      <w:pPr>
        <w:pStyle w:val="Paragraphedeliste"/>
        <w:rPr>
          <w:noProof/>
        </w:rPr>
      </w:pPr>
    </w:p>
    <w:p w14:paraId="00D79B3B" w14:textId="6A6ACC1F" w:rsidR="000C4F1E" w:rsidRDefault="000C4F1E" w:rsidP="000C4F1E">
      <w:pPr>
        <w:pStyle w:val="Paragraphedeliste"/>
        <w:rPr>
          <w:noProof/>
        </w:rPr>
      </w:pPr>
    </w:p>
    <w:p w14:paraId="1E25A91E" w14:textId="25D59966" w:rsidR="000C4F1E" w:rsidRDefault="000C4F1E" w:rsidP="000C4F1E">
      <w:pPr>
        <w:pStyle w:val="Paragraphedeliste"/>
        <w:rPr>
          <w:noProof/>
        </w:rPr>
      </w:pPr>
    </w:p>
    <w:p w14:paraId="0E6AAC0F" w14:textId="2D57724C" w:rsidR="000C4F1E" w:rsidRDefault="000C4F1E" w:rsidP="000C4F1E">
      <w:pPr>
        <w:pStyle w:val="Paragraphedeliste"/>
        <w:rPr>
          <w:noProof/>
        </w:rPr>
      </w:pPr>
    </w:p>
    <w:p w14:paraId="0EC8A5F4" w14:textId="42933B09" w:rsidR="000C4F1E" w:rsidRDefault="000C4F1E" w:rsidP="000C4F1E">
      <w:pPr>
        <w:pStyle w:val="Paragraphedeliste"/>
        <w:rPr>
          <w:noProof/>
        </w:rPr>
      </w:pPr>
    </w:p>
    <w:p w14:paraId="254CA75B" w14:textId="08BD14CB" w:rsidR="000C4F1E" w:rsidRDefault="000C4F1E" w:rsidP="000C4F1E">
      <w:pPr>
        <w:pStyle w:val="Paragraphedeliste"/>
        <w:rPr>
          <w:noProof/>
        </w:rPr>
      </w:pPr>
    </w:p>
    <w:p w14:paraId="58D37534" w14:textId="43443457" w:rsidR="000C4F1E" w:rsidRDefault="000C4F1E" w:rsidP="000C4F1E">
      <w:pPr>
        <w:pStyle w:val="Paragraphedeliste"/>
        <w:rPr>
          <w:noProof/>
        </w:rPr>
      </w:pPr>
    </w:p>
    <w:p w14:paraId="2A98CF63" w14:textId="77777777" w:rsidR="000C4F1E" w:rsidRDefault="000C4F1E" w:rsidP="000C4F1E">
      <w:pPr>
        <w:pStyle w:val="Paragraphedeliste"/>
        <w:rPr>
          <w:noProof/>
        </w:rPr>
      </w:pPr>
    </w:p>
    <w:p w14:paraId="39C32EAC" w14:textId="77777777" w:rsidR="000C4F1E" w:rsidRDefault="000C4F1E" w:rsidP="000C4F1E">
      <w:pPr>
        <w:pStyle w:val="Paragraphedeliste"/>
        <w:rPr>
          <w:noProof/>
        </w:rPr>
      </w:pPr>
    </w:p>
    <w:p w14:paraId="0FE25FFE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t>BOITIERS D’ALIMENTATIONS</w:t>
      </w:r>
    </w:p>
    <w:p w14:paraId="7A894F23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14:paraId="00ADF6F1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7DCAE02E" wp14:editId="6B073746">
            <wp:extent cx="5943600" cy="2165985"/>
            <wp:effectExtent l="0" t="0" r="0" b="5715"/>
            <wp:docPr id="933187522" name="Image 933187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D88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0EE06E4C" wp14:editId="52F40272">
            <wp:extent cx="5943600" cy="2138045"/>
            <wp:effectExtent l="0" t="0" r="0" b="0"/>
            <wp:docPr id="933187523" name="Image 933187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73CE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0C96A0E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29F696DF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74069F2F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3D15B46D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04B7983C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1257F916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3FB78D0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7156A9C3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24BB94C1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4B466DC7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7EE57F0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3DB07A90" w14:textId="4358E461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443E27CB" w14:textId="1F896652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75272DE1" w14:textId="7B1805A0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39CB2C0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365AC120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  <w:lastRenderedPageBreak/>
        <w:t>CÂBLES</w:t>
      </w:r>
    </w:p>
    <w:p w14:paraId="52AFC828" w14:textId="77777777" w:rsidR="000C4F1E" w:rsidRDefault="000C4F1E" w:rsidP="000C4F1E">
      <w:pPr>
        <w:pStyle w:val="Paragraphedelist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3C9E9713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760EA906" wp14:editId="2B7754AD">
            <wp:extent cx="2481943" cy="1245781"/>
            <wp:effectExtent l="0" t="0" r="0" b="0"/>
            <wp:docPr id="933187524" name="Image 933187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1629" cy="12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8700" w14:textId="77777777" w:rsidR="000C4F1E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1BF83050" wp14:editId="1B624122">
            <wp:extent cx="5943600" cy="1280160"/>
            <wp:effectExtent l="0" t="0" r="0" b="0"/>
            <wp:docPr id="933187525" name="Image 93318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CF56" w14:textId="77777777" w:rsidR="000C4F1E" w:rsidRPr="000716B1" w:rsidRDefault="000C4F1E" w:rsidP="000C4F1E">
      <w:pPr>
        <w:pStyle w:val="Paragraphedeliste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2369878D" wp14:editId="2281E9AA">
            <wp:extent cx="5943600" cy="1229995"/>
            <wp:effectExtent l="0" t="0" r="0" b="8255"/>
            <wp:docPr id="933187526" name="Image 933187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E2E6" w14:textId="77777777" w:rsidR="000C4F1E" w:rsidRDefault="000C4F1E" w:rsidP="000C4F1E">
      <w:pPr>
        <w:pStyle w:val="Paragraphedeliste"/>
        <w:rPr>
          <w:rFonts w:ascii="Times New Roman" w:hAnsi="Times New Roman" w:cs="Times New Roman"/>
          <w:sz w:val="24"/>
          <w:szCs w:val="24"/>
          <w:lang w:val="fr-CA"/>
        </w:rPr>
      </w:pPr>
    </w:p>
    <w:p w14:paraId="5F203E0F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72F9C19B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72854753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7E0E2A44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0078814C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2A04E733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192657E9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6F075674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078C894E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357C3972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79B4A885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22B1FBEA" w14:textId="77777777" w:rsidR="000C4F1E" w:rsidRDefault="000C4F1E" w:rsidP="000C4F1E">
      <w:pPr>
        <w:jc w:val="center"/>
        <w:rPr>
          <w:rFonts w:ascii="Times New Roman" w:hAnsi="Times New Roman" w:cs="Times New Roman"/>
          <w:sz w:val="24"/>
          <w:szCs w:val="24"/>
          <w:lang w:val="fr-CA"/>
        </w:rPr>
      </w:pPr>
    </w:p>
    <w:p w14:paraId="211A14C1" w14:textId="77777777" w:rsidR="000C4F1E" w:rsidRDefault="000C4F1E" w:rsidP="000C4F1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 w:rsidRPr="000716B1"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  <w:t>BOITIERS</w:t>
      </w:r>
    </w:p>
    <w:p w14:paraId="009AF44D" w14:textId="77777777" w:rsidR="000C4F1E" w:rsidRDefault="000C4F1E" w:rsidP="000C4F1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39AECB0" w14:textId="77777777" w:rsidR="000C4F1E" w:rsidRPr="004434F6" w:rsidRDefault="000C4F1E" w:rsidP="000C4F1E">
      <w:pPr>
        <w:rPr>
          <w:noProof/>
          <w:lang w:val="fr-CA"/>
        </w:rPr>
      </w:pPr>
      <w:r>
        <w:rPr>
          <w:noProof/>
        </w:rPr>
        <w:drawing>
          <wp:inline distT="0" distB="0" distL="0" distR="0" wp14:anchorId="6CEDF67F" wp14:editId="00165AE1">
            <wp:extent cx="5943600" cy="2259965"/>
            <wp:effectExtent l="0" t="0" r="0" b="6985"/>
            <wp:docPr id="933187527" name="Image 933187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4F6">
        <w:rPr>
          <w:noProof/>
          <w:lang w:val="fr-CA"/>
        </w:rPr>
        <w:t xml:space="preserve"> </w:t>
      </w:r>
      <w:r>
        <w:rPr>
          <w:noProof/>
        </w:rPr>
        <w:drawing>
          <wp:inline distT="0" distB="0" distL="0" distR="0" wp14:anchorId="74A91D36" wp14:editId="16D298A8">
            <wp:extent cx="5943600" cy="2650490"/>
            <wp:effectExtent l="0" t="0" r="0" b="0"/>
            <wp:docPr id="933187528" name="Image 933187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F70C" w14:textId="77777777" w:rsidR="000C4F1E" w:rsidRDefault="000C4F1E" w:rsidP="000C4F1E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3F08E3A" w14:textId="77777777" w:rsidR="000C4F1E" w:rsidRDefault="000C4F1E" w:rsidP="000C4F1E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1E8D457A" w14:textId="77777777" w:rsidR="000C4F1E" w:rsidRDefault="000C4F1E" w:rsidP="000C4F1E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2CAF1D35" w14:textId="77777777" w:rsidR="000C4F1E" w:rsidRDefault="000C4F1E" w:rsidP="000C4F1E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5004375" w14:textId="77777777" w:rsidR="000C4F1E" w:rsidRDefault="000C4F1E" w:rsidP="000C4F1E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0628CB1B" w14:textId="77777777" w:rsidR="000C4F1E" w:rsidRDefault="000C4F1E" w:rsidP="000C4F1E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660477FD" w14:textId="77777777" w:rsidR="000C4F1E" w:rsidRDefault="000C4F1E" w:rsidP="000C4F1E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547C130E" w14:textId="77777777" w:rsidR="000C4F1E" w:rsidRDefault="000C4F1E" w:rsidP="000C4F1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  <w:t>FANS VENTILATIONS DE BOITIER</w:t>
      </w:r>
    </w:p>
    <w:p w14:paraId="36F3DA60" w14:textId="77777777" w:rsidR="000C4F1E" w:rsidRDefault="000C4F1E" w:rsidP="000C4F1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</w:p>
    <w:p w14:paraId="440D69FE" w14:textId="77777777" w:rsidR="000C4F1E" w:rsidRDefault="000C4F1E" w:rsidP="000C4F1E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fr-CA"/>
        </w:rPr>
      </w:pPr>
      <w:r>
        <w:rPr>
          <w:noProof/>
        </w:rPr>
        <w:drawing>
          <wp:inline distT="0" distB="0" distL="0" distR="0" wp14:anchorId="283725D9" wp14:editId="66B3ADE0">
            <wp:extent cx="5943600" cy="2159635"/>
            <wp:effectExtent l="0" t="0" r="0" b="0"/>
            <wp:docPr id="933187529" name="Image 93318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4F6">
        <w:rPr>
          <w:noProof/>
          <w:lang w:val="fr-CA"/>
        </w:rPr>
        <w:t xml:space="preserve"> </w:t>
      </w:r>
      <w:r>
        <w:rPr>
          <w:noProof/>
        </w:rPr>
        <w:drawing>
          <wp:inline distT="0" distB="0" distL="0" distR="0" wp14:anchorId="1622657C" wp14:editId="409C0A3B">
            <wp:extent cx="2476005" cy="2185524"/>
            <wp:effectExtent l="0" t="0" r="635" b="5715"/>
            <wp:docPr id="933187531" name="Image 933187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6310" cy="219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1C4D" w14:textId="77777777" w:rsidR="000C4F1E" w:rsidRPr="004434F6" w:rsidRDefault="000C4F1E" w:rsidP="000C4F1E">
      <w:pPr>
        <w:rPr>
          <w:lang w:val="fr-CA"/>
        </w:rPr>
      </w:pPr>
    </w:p>
    <w:p w14:paraId="627776E9" w14:textId="77777777" w:rsidR="000C4F1E" w:rsidRPr="000C4F1E" w:rsidRDefault="000C4F1E" w:rsidP="000C4F1E">
      <w:pPr>
        <w:rPr>
          <w:lang w:val="fr-CA"/>
        </w:rPr>
      </w:pPr>
    </w:p>
    <w:p w14:paraId="77D0D3E1" w14:textId="77777777" w:rsidR="009C6C28" w:rsidRDefault="00675E07">
      <w:pPr>
        <w:pStyle w:val="Titre1"/>
      </w:pPr>
      <w:sdt>
        <w:sdtPr>
          <w:alias w:val="Ampleur des travaux :"/>
          <w:tag w:val="Ampleur des travaux :"/>
          <w:id w:val="-1245021928"/>
          <w:placeholder>
            <w:docPart w:val="78AEB47AF9B94E26BA2B6CBD33D30059"/>
          </w:placeholder>
          <w:temporary/>
          <w:showingPlcHdr/>
          <w15:appearance w15:val="hidden"/>
        </w:sdtPr>
        <w:sdtEndPr/>
        <w:sdtContent>
          <w:r w:rsidR="002C6224">
            <w:rPr>
              <w:lang w:bidi="fr-FR"/>
            </w:rPr>
            <w:t>Ampleur des travaux</w:t>
          </w:r>
        </w:sdtContent>
      </w:sdt>
    </w:p>
    <w:p w14:paraId="215D5E32" w14:textId="77777777" w:rsidR="009C6C28" w:rsidRDefault="00675E07">
      <w:sdt>
        <w:sdtPr>
          <w:alias w:val="Entrez le texte du paragraphe :"/>
          <w:tag w:val="Entrez le texte du paragraphe :"/>
          <w:id w:val="1686627219"/>
          <w:placeholder>
            <w:docPart w:val="8A962E30246846EEB71399D126A69227"/>
          </w:placeholder>
          <w:temporary/>
          <w:showingPlcHdr/>
          <w15:appearance w15:val="hidden"/>
        </w:sdtPr>
        <w:sdtEndPr/>
        <w:sdtContent>
          <w:r w:rsidR="002C6224">
            <w:rPr>
              <w:lang w:bidi="fr-FR"/>
            </w:rPr>
            <w:t>Le fournisseur fournit les services et les livrables comme suit :</w:t>
          </w:r>
        </w:sdtContent>
      </w:sdt>
    </w:p>
    <w:tbl>
      <w:tblPr>
        <w:tblStyle w:val="Tableaudeconseils"/>
        <w:tblW w:w="8667" w:type="dxa"/>
        <w:shd w:val="clear" w:color="auto" w:fill="E4E3E2" w:themeFill="background2"/>
        <w:tblLayout w:type="fixed"/>
        <w:tblCellMar>
          <w:top w:w="0" w:type="dxa"/>
        </w:tblCellMar>
        <w:tblLook w:val="04A0" w:firstRow="1" w:lastRow="0" w:firstColumn="1" w:lastColumn="0" w:noHBand="0" w:noVBand="1"/>
        <w:tblDescription w:val="Tableau de disposition"/>
      </w:tblPr>
      <w:tblGrid>
        <w:gridCol w:w="623"/>
        <w:gridCol w:w="8044"/>
      </w:tblGrid>
      <w:tr w:rsidR="002C6224" w14:paraId="491AA62C" w14:textId="77777777" w:rsidTr="007821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dxa"/>
            <w:shd w:val="clear" w:color="auto" w:fill="E4E3E2" w:themeFill="background2"/>
            <w:vAlign w:val="center"/>
          </w:tcPr>
          <w:p w14:paraId="15F35698" w14:textId="77777777" w:rsidR="002C6224" w:rsidRDefault="002C6224" w:rsidP="000B25ED">
            <w:pPr>
              <w:pStyle w:val="Sansinterligne"/>
            </w:pPr>
            <w:r>
              <w:rPr>
                <w:noProof/>
                <w:lang w:bidi="fr-FR"/>
              </w:rPr>
              <mc:AlternateContent>
                <mc:Choice Requires="wpg">
                  <w:drawing>
                    <wp:inline distT="0" distB="0" distL="0" distR="0" wp14:anchorId="761F1E8C" wp14:editId="22E3D945">
                      <wp:extent cx="228600" cy="228600"/>
                      <wp:effectExtent l="0" t="0" r="0" b="0"/>
                      <wp:docPr id="17" name="Groupe 17" descr="Icône de consei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18" name="Ellipse 18" descr="Ellipse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Forme libre 19" descr="Icône d’informations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E1F302" id="Groupe 17" o:spid="_x0000_s1026" alt="Icône de conseil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">
                      <v:oval id="Ellipse 18" o:spid="_x0000_s1027" alt="Ellipse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" fillcolor="#f24f4f [3204]" stroked="f" strokeweight="0">
                        <v:stroke joinstyle="miter"/>
                        <o:lock v:ext="edit" aspectratio="t"/>
                      </v:oval>
                      <v:shape id="Forme libre 19" o:spid="_x0000_s1028" alt="Icône d’informations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" path="m3915,38279r23491,l27406,127000r-23491,l3915,38279xm15661,v8649,,15661,7012,15661,15661c31322,24310,24310,31322,15661,31322,7012,31322,,24310,,15661,,7012,7012,,15661,xe" fillcolor="white [3212]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044" w:type="dxa"/>
            <w:shd w:val="clear" w:color="auto" w:fill="E4E3E2" w:themeFill="background2"/>
            <w:vAlign w:val="center"/>
          </w:tcPr>
          <w:p w14:paraId="334DC210" w14:textId="1D1993F4" w:rsidR="003F59B5" w:rsidRDefault="006C2733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 technicien inscrit les informations des travaux à faire.</w:t>
            </w:r>
          </w:p>
        </w:tc>
      </w:tr>
      <w:tr w:rsidR="003F59B5" w14:paraId="6A2C2254" w14:textId="77777777" w:rsidTr="007821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dxa"/>
            <w:shd w:val="clear" w:color="auto" w:fill="E4E3E2" w:themeFill="background2"/>
            <w:vAlign w:val="center"/>
          </w:tcPr>
          <w:p w14:paraId="6AB9CFB9" w14:textId="1DCAA749" w:rsidR="003F59B5" w:rsidRDefault="003F59B5" w:rsidP="003F59B5">
            <w:pPr>
              <w:pStyle w:val="Sansinterligne"/>
              <w:jc w:val="left"/>
              <w:rPr>
                <w:noProof/>
                <w:lang w:bidi="fr-FR"/>
              </w:rPr>
            </w:pPr>
          </w:p>
        </w:tc>
        <w:tc>
          <w:tcPr>
            <w:tcW w:w="8044" w:type="dxa"/>
            <w:shd w:val="clear" w:color="auto" w:fill="E4E3E2" w:themeFill="background2"/>
            <w:vAlign w:val="center"/>
          </w:tcPr>
          <w:p w14:paraId="37749440" w14:textId="77777777" w:rsidR="003F59B5" w:rsidRDefault="003F59B5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Construction d’un poste informatique</w:t>
            </w:r>
            <w:r w:rsidR="005B6677">
              <w:t> :</w:t>
            </w:r>
          </w:p>
          <w:p w14:paraId="19A52963" w14:textId="77777777" w:rsidR="005B6677" w:rsidRDefault="005B6677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-Boitier</w:t>
            </w:r>
          </w:p>
          <w:p w14:paraId="51D5BC8D" w14:textId="1DCF0FD9" w:rsidR="005B6677" w:rsidRDefault="005B6677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-Carte-</w:t>
            </w:r>
            <w:r w:rsidR="00E451D9">
              <w:t>mère</w:t>
            </w:r>
          </w:p>
          <w:p w14:paraId="330926D8" w14:textId="77777777" w:rsidR="005B6677" w:rsidRDefault="005B6677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-Processeur</w:t>
            </w:r>
          </w:p>
          <w:p w14:paraId="0F25B8CB" w14:textId="77777777" w:rsidR="005B6677" w:rsidRDefault="005B6677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-alimentation</w:t>
            </w:r>
          </w:p>
          <w:p w14:paraId="0DEBCF37" w14:textId="77777777" w:rsidR="005B6677" w:rsidRDefault="005B6677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  <w:r w:rsidR="009D4851">
              <w:t>Ventirad</w:t>
            </w:r>
          </w:p>
          <w:p w14:paraId="0FA215D1" w14:textId="77777777" w:rsidR="009D4851" w:rsidRDefault="009D4851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-Ram</w:t>
            </w:r>
          </w:p>
          <w:p w14:paraId="37390308" w14:textId="77777777" w:rsidR="009D4851" w:rsidRDefault="009D4851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-Disque de Stockage</w:t>
            </w:r>
          </w:p>
          <w:p w14:paraId="03334548" w14:textId="77777777" w:rsidR="009D4851" w:rsidRDefault="009D4851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-Fans</w:t>
            </w:r>
          </w:p>
          <w:p w14:paraId="7BFF7E0D" w14:textId="77777777" w:rsidR="009D4851" w:rsidRDefault="009D4851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-Cable</w:t>
            </w:r>
          </w:p>
          <w:p w14:paraId="7562CBAA" w14:textId="7F935169" w:rsidR="00E451D9" w:rsidRDefault="00E451D9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-Carte Vidéo</w:t>
            </w:r>
          </w:p>
        </w:tc>
      </w:tr>
    </w:tbl>
    <w:p w14:paraId="3DF6106C" w14:textId="77777777" w:rsidR="009C6C28" w:rsidRDefault="00675E07">
      <w:pPr>
        <w:pStyle w:val="Titre1"/>
      </w:pPr>
      <w:sdt>
        <w:sdtPr>
          <w:alias w:val="Livrables :"/>
          <w:tag w:val="Livrables :"/>
          <w:id w:val="1947734691"/>
          <w:placeholder>
            <w:docPart w:val="27D3CBECC58A4A83BB57838885376718"/>
          </w:placeholder>
          <w:temporary/>
          <w:showingPlcHdr/>
          <w15:appearance w15:val="hidden"/>
        </w:sdtPr>
        <w:sdtEndPr/>
        <w:sdtContent>
          <w:r w:rsidR="002C6224">
            <w:rPr>
              <w:lang w:bidi="fr-FR"/>
            </w:rPr>
            <w:t>Livrables</w:t>
          </w:r>
        </w:sdtContent>
      </w:sdt>
    </w:p>
    <w:tbl>
      <w:tblPr>
        <w:tblStyle w:val="Tableaudeconseils"/>
        <w:tblW w:w="8667" w:type="dxa"/>
        <w:shd w:val="clear" w:color="auto" w:fill="E4E3E2" w:themeFill="background2"/>
        <w:tblLayout w:type="fixed"/>
        <w:tblCellMar>
          <w:top w:w="0" w:type="dxa"/>
        </w:tblCellMar>
        <w:tblLook w:val="04A0" w:firstRow="1" w:lastRow="0" w:firstColumn="1" w:lastColumn="0" w:noHBand="0" w:noVBand="1"/>
        <w:tblDescription w:val="Tableau de disposition"/>
      </w:tblPr>
      <w:tblGrid>
        <w:gridCol w:w="623"/>
        <w:gridCol w:w="8044"/>
      </w:tblGrid>
      <w:tr w:rsidR="002C6224" w14:paraId="3A1684F0" w14:textId="77777777" w:rsidTr="007821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dxa"/>
            <w:shd w:val="clear" w:color="auto" w:fill="E4E3E2" w:themeFill="background2"/>
          </w:tcPr>
          <w:p w14:paraId="23E0DF25" w14:textId="77777777" w:rsidR="002C6224" w:rsidRDefault="002C6224" w:rsidP="000B25ED">
            <w:pPr>
              <w:pStyle w:val="Icne"/>
            </w:pPr>
            <w:r>
              <w:rPr>
                <w:noProof/>
                <w:lang w:bidi="fr-FR"/>
              </w:rPr>
              <mc:AlternateContent>
                <mc:Choice Requires="wpg">
                  <w:drawing>
                    <wp:inline distT="0" distB="0" distL="0" distR="0" wp14:anchorId="1A130203" wp14:editId="6640EDAD">
                      <wp:extent cx="228600" cy="228600"/>
                      <wp:effectExtent l="0" t="0" r="0" b="0"/>
                      <wp:docPr id="8" name="Groupe 19" descr="Icône de consei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9" name="Ellipse 9" descr="Ellipse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Forme libre 13" descr="Icône d’informations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C08FB1" id="Groupe 19" o:spid="_x0000_s1026" alt="Icône de conseil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">
                      <v:oval id="Ellipse 9" o:spid="_x0000_s1027" alt="Ellipse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" fillcolor="#f24f4f [3204]" stroked="f" strokeweight="0">
                        <v:stroke joinstyle="miter"/>
                        <o:lock v:ext="edit" aspectratio="t"/>
                      </v:oval>
                      <v:shape id="Forme libre 13" o:spid="_x0000_s1028" alt="Icône d’informations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" path="m3915,38279r23491,l27406,127000r-23491,l3915,38279xm15661,v8649,,15661,7012,15661,15661c31322,24310,24310,31322,15661,31322,7012,31322,,24310,,15661,,7012,7012,,15661,xe" fillcolor="white [3212]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044" w:type="dxa"/>
            <w:shd w:val="clear" w:color="auto" w:fill="E4E3E2" w:themeFill="background2"/>
          </w:tcPr>
          <w:p w14:paraId="028013C5" w14:textId="77777777" w:rsidR="002C6224" w:rsidRDefault="006C2733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Le technicien doit inscrire ici le temps que ça lui prendra pour compléter les travaux.</w:t>
            </w:r>
          </w:p>
          <w:p w14:paraId="04DD551A" w14:textId="086E7C20" w:rsidR="004059F6" w:rsidRDefault="004059F6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Temps : 7 jours</w:t>
            </w:r>
          </w:p>
        </w:tc>
      </w:tr>
    </w:tbl>
    <w:p w14:paraId="0CF6B166" w14:textId="77777777" w:rsidR="009C6C28" w:rsidRDefault="009C6C28"/>
    <w:p w14:paraId="6F005118" w14:textId="77777777" w:rsidR="009C6C28" w:rsidRDefault="00675E07">
      <w:pPr>
        <w:pStyle w:val="Titre1"/>
      </w:pPr>
      <w:sdt>
        <w:sdtPr>
          <w:alias w:val="Responsabilités du fournisseur :"/>
          <w:tag w:val="Responsabilités du fournisseur :"/>
          <w:id w:val="-852959426"/>
          <w:placeholder>
            <w:docPart w:val="23FACAA406724AC1813A5DF77498F9F9"/>
          </w:placeholder>
          <w:temporary/>
          <w:showingPlcHdr/>
          <w15:appearance w15:val="hidden"/>
        </w:sdtPr>
        <w:sdtEndPr/>
        <w:sdtContent>
          <w:r w:rsidR="002C6224">
            <w:rPr>
              <w:lang w:bidi="fr-FR"/>
            </w:rPr>
            <w:t>Responsabilités du fournisseur</w:t>
          </w:r>
        </w:sdtContent>
      </w:sdt>
    </w:p>
    <w:tbl>
      <w:tblPr>
        <w:tblStyle w:val="Tableaudeconseils"/>
        <w:tblW w:w="8667" w:type="dxa"/>
        <w:shd w:val="clear" w:color="auto" w:fill="E4E3E2" w:themeFill="background2"/>
        <w:tblLayout w:type="fixed"/>
        <w:tblCellMar>
          <w:top w:w="0" w:type="dxa"/>
        </w:tblCellMar>
        <w:tblLook w:val="04A0" w:firstRow="1" w:lastRow="0" w:firstColumn="1" w:lastColumn="0" w:noHBand="0" w:noVBand="1"/>
        <w:tblDescription w:val="Tableau de disposition"/>
      </w:tblPr>
      <w:tblGrid>
        <w:gridCol w:w="623"/>
        <w:gridCol w:w="8044"/>
      </w:tblGrid>
      <w:tr w:rsidR="00FF3DD9" w14:paraId="02D76FAF" w14:textId="77777777" w:rsidTr="007821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dxa"/>
            <w:shd w:val="clear" w:color="auto" w:fill="E4E3E2" w:themeFill="background2"/>
            <w:vAlign w:val="center"/>
          </w:tcPr>
          <w:p w14:paraId="7A340B03" w14:textId="77777777" w:rsidR="00FF3DD9" w:rsidRDefault="00FF3DD9" w:rsidP="000B25ED">
            <w:pPr>
              <w:pStyle w:val="Sansinterligne"/>
            </w:pPr>
            <w:r>
              <w:rPr>
                <w:noProof/>
                <w:lang w:bidi="fr-FR"/>
              </w:rPr>
              <mc:AlternateContent>
                <mc:Choice Requires="wpg">
                  <w:drawing>
                    <wp:inline distT="0" distB="0" distL="0" distR="0" wp14:anchorId="63EAF5B7" wp14:editId="47E14E96">
                      <wp:extent cx="228600" cy="228600"/>
                      <wp:effectExtent l="0" t="0" r="0" b="0"/>
                      <wp:docPr id="3" name="Groupe 3" descr="Icône de consei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14" name="Ellipse 14" descr="Ellipse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" name="Forme libre 15" descr="Icône d’informations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B5B83B" id="Groupe 3" o:spid="_x0000_s1026" alt="Icône de conseil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">
                      <v:oval id="Ellipse 14" o:spid="_x0000_s1027" alt="Ellipse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" fillcolor="#f24f4f [3204]" stroked="f" strokeweight="0">
                        <v:stroke joinstyle="miter"/>
                        <o:lock v:ext="edit" aspectratio="t"/>
                      </v:oval>
                      <v:shape id="Forme libre 15" o:spid="_x0000_s1028" alt="Icône d’informations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" path="m3915,38279r23491,l27406,127000r-23491,l3915,38279xm15661,v8649,,15661,7012,15661,15661c31322,24310,24310,31322,15661,31322,7012,31322,,24310,,15661,,7012,7012,,15661,xe" fillcolor="white [3212]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044" w:type="dxa"/>
            <w:shd w:val="clear" w:color="auto" w:fill="E4E3E2" w:themeFill="background2"/>
            <w:vAlign w:val="center"/>
          </w:tcPr>
          <w:p w14:paraId="399777B0" w14:textId="173DB9B7" w:rsidR="004059F6" w:rsidRDefault="006C2733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NOM DU TECHNICIEN</w:t>
            </w:r>
          </w:p>
        </w:tc>
      </w:tr>
      <w:tr w:rsidR="004059F6" w14:paraId="6453ACA1" w14:textId="77777777" w:rsidTr="007821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dxa"/>
            <w:shd w:val="clear" w:color="auto" w:fill="E4E3E2" w:themeFill="background2"/>
            <w:vAlign w:val="center"/>
          </w:tcPr>
          <w:p w14:paraId="609FB4C7" w14:textId="4BD53597" w:rsidR="004059F6" w:rsidRDefault="004059F6" w:rsidP="000B25ED">
            <w:pPr>
              <w:pStyle w:val="Sansinterligne"/>
              <w:rPr>
                <w:noProof/>
                <w:lang w:bidi="fr-FR"/>
              </w:rPr>
            </w:pPr>
          </w:p>
        </w:tc>
        <w:tc>
          <w:tcPr>
            <w:tcW w:w="8044" w:type="dxa"/>
            <w:shd w:val="clear" w:color="auto" w:fill="E4E3E2" w:themeFill="background2"/>
            <w:vAlign w:val="center"/>
          </w:tcPr>
          <w:p w14:paraId="69E72A6E" w14:textId="490733DF" w:rsidR="004059F6" w:rsidRDefault="009C2CC4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Technicien : Mouckael Ouili</w:t>
            </w:r>
          </w:p>
        </w:tc>
      </w:tr>
    </w:tbl>
    <w:p w14:paraId="1DE450C3" w14:textId="77777777" w:rsidR="009C6C28" w:rsidRDefault="009C6C28"/>
    <w:p w14:paraId="5AFB078E" w14:textId="77777777" w:rsidR="009C6C28" w:rsidRDefault="00675E07">
      <w:pPr>
        <w:pStyle w:val="Titre1"/>
      </w:pPr>
      <w:sdt>
        <w:sdtPr>
          <w:alias w:val="Responsabilités du client :"/>
          <w:tag w:val="Responsabilités du client :"/>
          <w:id w:val="1417827356"/>
          <w:placeholder>
            <w:docPart w:val="81A48DFABB974ACCA24079F17F2CAAA2"/>
          </w:placeholder>
          <w:temporary/>
          <w:showingPlcHdr/>
          <w15:appearance w15:val="hidden"/>
        </w:sdtPr>
        <w:sdtEndPr/>
        <w:sdtContent>
          <w:r w:rsidR="00FF3DD9">
            <w:rPr>
              <w:lang w:bidi="fr-FR"/>
            </w:rPr>
            <w:t>Responsabilités du client</w:t>
          </w:r>
        </w:sdtContent>
      </w:sdt>
    </w:p>
    <w:tbl>
      <w:tblPr>
        <w:tblStyle w:val="Tableaudeconseils"/>
        <w:tblW w:w="8667" w:type="dxa"/>
        <w:shd w:val="clear" w:color="auto" w:fill="E4E3E2" w:themeFill="background2"/>
        <w:tblLayout w:type="fixed"/>
        <w:tblCellMar>
          <w:top w:w="0" w:type="dxa"/>
        </w:tblCellMar>
        <w:tblLook w:val="04A0" w:firstRow="1" w:lastRow="0" w:firstColumn="1" w:lastColumn="0" w:noHBand="0" w:noVBand="1"/>
        <w:tblDescription w:val="Tableau de disposition"/>
      </w:tblPr>
      <w:tblGrid>
        <w:gridCol w:w="623"/>
        <w:gridCol w:w="8044"/>
      </w:tblGrid>
      <w:tr w:rsidR="00FF3DD9" w14:paraId="221E6C2F" w14:textId="77777777" w:rsidTr="007821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dxa"/>
            <w:shd w:val="clear" w:color="auto" w:fill="E4E3E2" w:themeFill="background2"/>
            <w:vAlign w:val="center"/>
          </w:tcPr>
          <w:p w14:paraId="6B5DC4B3" w14:textId="77777777" w:rsidR="00FF3DD9" w:rsidRDefault="00FF3DD9" w:rsidP="000B25ED">
            <w:pPr>
              <w:pStyle w:val="Sansinterligne"/>
            </w:pPr>
            <w:r>
              <w:rPr>
                <w:noProof/>
                <w:lang w:bidi="fr-FR"/>
              </w:rPr>
              <mc:AlternateContent>
                <mc:Choice Requires="wpg">
                  <w:drawing>
                    <wp:inline distT="0" distB="0" distL="0" distR="0" wp14:anchorId="2990B9EB" wp14:editId="303935A7">
                      <wp:extent cx="228600" cy="228600"/>
                      <wp:effectExtent l="0" t="0" r="0" b="0"/>
                      <wp:docPr id="16" name="Groupe 16" descr="Icône de conseil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28600"/>
                                <a:chOff x="0" y="0"/>
                                <a:chExt cx="228600" cy="228600"/>
                              </a:xfrm>
                            </wpg:grpSpPr>
                            <wps:wsp>
                              <wps:cNvPr id="20" name="Ellipse 20" descr="Ellipse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0" y="0"/>
                                  <a:ext cx="228600" cy="228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0">
                                  <a:noFill/>
                                  <a:prstDash val="solid"/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Forme libre 21" descr="Icône d’informations"/>
                              <wps:cNvSpPr/>
                              <wps:spPr>
                                <a:xfrm>
                                  <a:off x="98639" y="50800"/>
                                  <a:ext cx="31322" cy="127000"/>
                                </a:xfrm>
                                <a:custGeom>
                                  <a:avLst/>
                                  <a:gdLst>
                                    <a:gd name="connsiteX0" fmla="*/ 3915 w 31322"/>
                                    <a:gd name="connsiteY0" fmla="*/ 38279 h 127000"/>
                                    <a:gd name="connsiteX1" fmla="*/ 27406 w 31322"/>
                                    <a:gd name="connsiteY1" fmla="*/ 38279 h 127000"/>
                                    <a:gd name="connsiteX2" fmla="*/ 27406 w 31322"/>
                                    <a:gd name="connsiteY2" fmla="*/ 127000 h 127000"/>
                                    <a:gd name="connsiteX3" fmla="*/ 3915 w 31322"/>
                                    <a:gd name="connsiteY3" fmla="*/ 127000 h 127000"/>
                                    <a:gd name="connsiteX4" fmla="*/ 15661 w 31322"/>
                                    <a:gd name="connsiteY4" fmla="*/ 0 h 127000"/>
                                    <a:gd name="connsiteX5" fmla="*/ 31322 w 31322"/>
                                    <a:gd name="connsiteY5" fmla="*/ 15661 h 127000"/>
                                    <a:gd name="connsiteX6" fmla="*/ 15661 w 31322"/>
                                    <a:gd name="connsiteY6" fmla="*/ 31322 h 127000"/>
                                    <a:gd name="connsiteX7" fmla="*/ 0 w 31322"/>
                                    <a:gd name="connsiteY7" fmla="*/ 15661 h 127000"/>
                                    <a:gd name="connsiteX8" fmla="*/ 15661 w 31322"/>
                                    <a:gd name="connsiteY8" fmla="*/ 0 h 127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322" h="127000">
                                      <a:moveTo>
                                        <a:pt x="3915" y="38279"/>
                                      </a:moveTo>
                                      <a:lnTo>
                                        <a:pt x="27406" y="38279"/>
                                      </a:lnTo>
                                      <a:lnTo>
                                        <a:pt x="27406" y="127000"/>
                                      </a:lnTo>
                                      <a:lnTo>
                                        <a:pt x="3915" y="127000"/>
                                      </a:lnTo>
                                      <a:close/>
                                      <a:moveTo>
                                        <a:pt x="15661" y="0"/>
                                      </a:moveTo>
                                      <a:cubicBezTo>
                                        <a:pt x="24310" y="0"/>
                                        <a:pt x="31322" y="7012"/>
                                        <a:pt x="31322" y="15661"/>
                                      </a:cubicBezTo>
                                      <a:cubicBezTo>
                                        <a:pt x="31322" y="24310"/>
                                        <a:pt x="24310" y="31322"/>
                                        <a:pt x="15661" y="31322"/>
                                      </a:cubicBezTo>
                                      <a:cubicBezTo>
                                        <a:pt x="7012" y="31322"/>
                                        <a:pt x="0" y="24310"/>
                                        <a:pt x="0" y="15661"/>
                                      </a:cubicBezTo>
                                      <a:cubicBezTo>
                                        <a:pt x="0" y="7012"/>
                                        <a:pt x="7012" y="0"/>
                                        <a:pt x="156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450EB7" id="Groupe 16" o:spid="_x0000_s1026" alt="Icône de conseil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">
                      <v:oval id="Ellipse 20" o:spid="_x0000_s1027" alt="Ellipse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" fillcolor="#f24f4f [3204]" stroked="f" strokeweight="0">
                        <v:stroke joinstyle="miter"/>
                        <o:lock v:ext="edit" aspectratio="t"/>
                      </v:oval>
                      <v:shape id="Forme libre 21" o:spid="_x0000_s1028" alt="Icône d’informations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" path="m3915,38279r23491,l27406,127000r-23491,l3915,38279xm15661,v8649,,15661,7012,15661,15661c31322,24310,24310,31322,15661,31322,7012,31322,,24310,,15661,,7012,7012,,15661,xe" fillcolor="white [3212]" stroked="f" strokeweight="1pt">
                        <v:stroke joinstyle="miter"/>
                        <v:path arrowok="t" o:connecttype="custom" o:connectlocs="3915,38279;27406,38279;27406,127000;3915,127000;15661,0;31322,15661;15661,31322;0,15661;15661,0" o:connectangles="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044" w:type="dxa"/>
            <w:shd w:val="clear" w:color="auto" w:fill="E4E3E2" w:themeFill="background2"/>
            <w:vAlign w:val="center"/>
          </w:tcPr>
          <w:p w14:paraId="074FF95F" w14:textId="620DEC26" w:rsidR="00FF3DD9" w:rsidRDefault="006C2733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NOM DU TECHNICIEN</w:t>
            </w:r>
          </w:p>
        </w:tc>
      </w:tr>
      <w:tr w:rsidR="009C2CC4" w14:paraId="148300C0" w14:textId="77777777" w:rsidTr="007821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dxa"/>
            <w:shd w:val="clear" w:color="auto" w:fill="E4E3E2" w:themeFill="background2"/>
            <w:vAlign w:val="center"/>
          </w:tcPr>
          <w:p w14:paraId="064F4F51" w14:textId="77777777" w:rsidR="009C2CC4" w:rsidRDefault="009C2CC4" w:rsidP="000B25ED">
            <w:pPr>
              <w:pStyle w:val="Sansinterligne"/>
              <w:rPr>
                <w:noProof/>
                <w:lang w:bidi="fr-FR"/>
              </w:rPr>
            </w:pPr>
          </w:p>
        </w:tc>
        <w:tc>
          <w:tcPr>
            <w:tcW w:w="8044" w:type="dxa"/>
            <w:shd w:val="clear" w:color="auto" w:fill="E4E3E2" w:themeFill="background2"/>
            <w:vAlign w:val="center"/>
          </w:tcPr>
          <w:p w14:paraId="2BA282DC" w14:textId="5330155A" w:rsidR="009C2CC4" w:rsidRDefault="009C2CC4" w:rsidP="000B25ED">
            <w:pPr>
              <w:pStyle w:val="Textedeconsei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Technicien : Mouckael Ouili</w:t>
            </w:r>
          </w:p>
        </w:tc>
      </w:tr>
    </w:tbl>
    <w:p w14:paraId="0429032C" w14:textId="77777777" w:rsidR="009C6C28" w:rsidRDefault="009C6C28"/>
    <w:p w14:paraId="346B5606" w14:textId="2AF75F62" w:rsidR="009C6C28" w:rsidRDefault="006C2733">
      <w:pPr>
        <w:pStyle w:val="Titre1"/>
      </w:pPr>
      <w:r>
        <w:t>Grille des coûts</w:t>
      </w:r>
    </w:p>
    <w:p w14:paraId="08374FAD" w14:textId="762FD474" w:rsidR="009C6C28" w:rsidRDefault="009C6C28"/>
    <w:tbl>
      <w:tblPr>
        <w:tblStyle w:val="Tableauducahierdescharges"/>
        <w:tblW w:w="9217" w:type="dxa"/>
        <w:tblLayout w:type="fixed"/>
        <w:tblLook w:val="0620" w:firstRow="1" w:lastRow="0" w:firstColumn="0" w:lastColumn="0" w:noHBand="1" w:noVBand="1"/>
        <w:tblDescription w:val="Entrer une description de l’article, le nombre de ressources, le taux horaire et le nombre d’heures dans ce tableau"/>
      </w:tblPr>
      <w:tblGrid>
        <w:gridCol w:w="3730"/>
        <w:gridCol w:w="1952"/>
        <w:gridCol w:w="1954"/>
        <w:gridCol w:w="1581"/>
      </w:tblGrid>
      <w:tr w:rsidR="009C6C28" w14:paraId="3EF789DA" w14:textId="77777777" w:rsidTr="008155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4"/>
          <w:tblHeader/>
        </w:trPr>
        <w:tc>
          <w:tcPr>
            <w:tcW w:w="3730" w:type="dxa"/>
          </w:tcPr>
          <w:p w14:paraId="4CF8563F" w14:textId="77777777" w:rsidR="009C6C28" w:rsidRDefault="00675E07">
            <w:pPr>
              <w:jc w:val="center"/>
            </w:pPr>
            <w:sdt>
              <w:sdtPr>
                <w:alias w:val="Description de l’article :"/>
                <w:tag w:val="Description de l’article :"/>
                <w:id w:val="-1697617173"/>
                <w:placeholder>
                  <w:docPart w:val="2669D987D1FF49FD8DB68FB2241146E4"/>
                </w:placeholder>
                <w:temporary/>
                <w:showingPlcHdr/>
                <w15:appearance w15:val="hidden"/>
              </w:sdtPr>
              <w:sdtEndPr/>
              <w:sdtContent>
                <w:r w:rsidR="005762C3">
                  <w:rPr>
                    <w:lang w:bidi="fr-FR"/>
                  </w:rPr>
                  <w:t>Description de l’article</w:t>
                </w:r>
              </w:sdtContent>
            </w:sdt>
          </w:p>
        </w:tc>
        <w:sdt>
          <w:sdtPr>
            <w:alias w:val="Nombre de ressources :"/>
            <w:tag w:val="Nombre de ressources :"/>
            <w:id w:val="1288856714"/>
            <w:placeholder>
              <w:docPart w:val="FB8E5A6E65EC4A97A7061C4C160C3A90"/>
            </w:placeholder>
            <w:temporary/>
            <w:showingPlcHdr/>
            <w15:appearance w15:val="hidden"/>
          </w:sdtPr>
          <w:sdtEndPr/>
          <w:sdtContent>
            <w:tc>
              <w:tcPr>
                <w:tcW w:w="1952" w:type="dxa"/>
              </w:tcPr>
              <w:p w14:paraId="6E1183C7" w14:textId="77777777" w:rsidR="009C6C28" w:rsidRDefault="005762C3">
                <w:pPr>
                  <w:jc w:val="center"/>
                </w:pPr>
                <w:r>
                  <w:rPr>
                    <w:lang w:bidi="fr-FR"/>
                  </w:rPr>
                  <w:t>Nombre de ressources</w:t>
                </w:r>
              </w:p>
            </w:tc>
          </w:sdtContent>
        </w:sdt>
        <w:tc>
          <w:tcPr>
            <w:tcW w:w="1954" w:type="dxa"/>
          </w:tcPr>
          <w:p w14:paraId="30F961C7" w14:textId="377F6973" w:rsidR="009C6C28" w:rsidRDefault="006C2733">
            <w:pPr>
              <w:jc w:val="center"/>
            </w:pPr>
            <w:r>
              <w:t>Prix</w:t>
            </w:r>
          </w:p>
        </w:tc>
        <w:tc>
          <w:tcPr>
            <w:tcW w:w="1581" w:type="dxa"/>
          </w:tcPr>
          <w:p w14:paraId="6A28EC20" w14:textId="400B90BF" w:rsidR="009C6C28" w:rsidRDefault="006C2733">
            <w:pPr>
              <w:jc w:val="center"/>
            </w:pPr>
            <w:r>
              <w:t>Total</w:t>
            </w:r>
          </w:p>
        </w:tc>
      </w:tr>
      <w:tr w:rsidR="00596F29" w:rsidRPr="00FA2FEF" w14:paraId="392572BF" w14:textId="77777777" w:rsidTr="00AC5F0B">
        <w:trPr>
          <w:trHeight w:val="1452"/>
        </w:trPr>
        <w:tc>
          <w:tcPr>
            <w:tcW w:w="3730" w:type="dxa"/>
          </w:tcPr>
          <w:p w14:paraId="516A4F38" w14:textId="77777777" w:rsidR="00596F29" w:rsidRPr="00FA2FEF" w:rsidRDefault="00596F29" w:rsidP="00596F29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b/>
                <w:bCs/>
                <w:lang w:val="en-CA"/>
              </w:rPr>
              <w:t>CPU</w:t>
            </w:r>
            <w:r w:rsidRPr="00FA2FEF">
              <w:rPr>
                <w:rFonts w:ascii="Times New Roman" w:hAnsi="Times New Roman" w:cs="Times New Roman"/>
                <w:lang w:val="en-CA"/>
              </w:rPr>
              <w:t> :Intel Core i7-6700 (LGA 1151)</w:t>
            </w:r>
          </w:p>
          <w:p w14:paraId="766DFB85" w14:textId="669B8B7A" w:rsidR="00971786" w:rsidRPr="00FA2FEF" w:rsidRDefault="00971786" w:rsidP="00971786">
            <w:pPr>
              <w:rPr>
                <w:rFonts w:ascii="Times New Roman" w:hAnsi="Times New Roman" w:cs="Times New Roman"/>
                <w:lang w:val="en-CA"/>
              </w:rPr>
            </w:pPr>
            <w:proofErr w:type="spellStart"/>
            <w:r w:rsidRPr="00FA2FEF">
              <w:rPr>
                <w:rFonts w:ascii="Times New Roman" w:hAnsi="Times New Roman" w:cs="Times New Roman"/>
                <w:b/>
                <w:bCs/>
                <w:lang w:val="en-CA"/>
              </w:rPr>
              <w:t>Ventirad</w:t>
            </w:r>
            <w:proofErr w:type="spellEnd"/>
            <w:r w:rsidRPr="00FA2FEF">
              <w:rPr>
                <w:rFonts w:ascii="Times New Roman" w:hAnsi="Times New Roman" w:cs="Times New Roman"/>
                <w:lang w:val="en-CA"/>
              </w:rPr>
              <w:t xml:space="preserve">: </w:t>
            </w:r>
            <w:proofErr w:type="spellStart"/>
            <w:r w:rsidRPr="00FA2FEF">
              <w:rPr>
                <w:rFonts w:ascii="Times New Roman" w:hAnsi="Times New Roman" w:cs="Times New Roman"/>
                <w:lang w:val="en-CA"/>
              </w:rPr>
              <w:t>Cryorig</w:t>
            </w:r>
            <w:proofErr w:type="spellEnd"/>
            <w:r w:rsidRPr="00FA2FEF">
              <w:rPr>
                <w:rFonts w:ascii="Times New Roman" w:hAnsi="Times New Roman" w:cs="Times New Roman"/>
                <w:lang w:val="en-CA"/>
              </w:rPr>
              <w:t xml:space="preserve"> C7</w:t>
            </w:r>
          </w:p>
          <w:p w14:paraId="7842C559" w14:textId="4C02C75D" w:rsidR="00971786" w:rsidRPr="00FA2FEF" w:rsidRDefault="00A112D0" w:rsidP="0097178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b/>
                <w:bCs/>
                <w:lang w:val="en-CA"/>
              </w:rPr>
              <w:t>Carte-mere</w:t>
            </w:r>
            <w:r w:rsidRPr="00FA2FEF">
              <w:rPr>
                <w:rFonts w:ascii="Times New Roman" w:hAnsi="Times New Roman" w:cs="Times New Roman"/>
                <w:lang w:val="en-CA"/>
              </w:rPr>
              <w:t>= DFL H100 4TUNE X</w:t>
            </w:r>
          </w:p>
          <w:p w14:paraId="21A71DD8" w14:textId="5D989160" w:rsidR="00EB313E" w:rsidRPr="00FA2FEF" w:rsidRDefault="00EB313E" w:rsidP="0097178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b/>
                <w:bCs/>
                <w:lang w:val="en-CA"/>
              </w:rPr>
              <w:t>RAM</w:t>
            </w:r>
            <w:r w:rsidRPr="00FA2FEF">
              <w:rPr>
                <w:rFonts w:ascii="Times New Roman" w:hAnsi="Times New Roman" w:cs="Times New Roman"/>
                <w:lang w:val="en-CA"/>
              </w:rPr>
              <w:t xml:space="preserve">= G.SKILL </w:t>
            </w:r>
            <w:proofErr w:type="spellStart"/>
            <w:r w:rsidRPr="00FA2FEF">
              <w:rPr>
                <w:rFonts w:ascii="Times New Roman" w:hAnsi="Times New Roman" w:cs="Times New Roman"/>
                <w:lang w:val="en-CA"/>
              </w:rPr>
              <w:t>Ripjaws</w:t>
            </w:r>
            <w:proofErr w:type="spellEnd"/>
            <w:r w:rsidRPr="00FA2FEF">
              <w:rPr>
                <w:rFonts w:ascii="Times New Roman" w:hAnsi="Times New Roman" w:cs="Times New Roman"/>
                <w:lang w:val="en-CA"/>
              </w:rPr>
              <w:t xml:space="preserve"> 4 (black  8 Go 2800 MHz)</w:t>
            </w:r>
          </w:p>
          <w:p w14:paraId="410DEC7D" w14:textId="2F6A7678" w:rsidR="00D37C08" w:rsidRPr="00FA2FEF" w:rsidRDefault="00D37C08" w:rsidP="00971786">
            <w:pPr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  <w:b/>
                <w:bCs/>
              </w:rPr>
              <w:t xml:space="preserve">Carte </w:t>
            </w:r>
            <w:proofErr w:type="spellStart"/>
            <w:r w:rsidRPr="00FA2FEF">
              <w:rPr>
                <w:rFonts w:ascii="Times New Roman" w:hAnsi="Times New Roman" w:cs="Times New Roman"/>
                <w:b/>
                <w:bCs/>
              </w:rPr>
              <w:t>Video</w:t>
            </w:r>
            <w:proofErr w:type="spellEnd"/>
            <w:r w:rsidRPr="00FA2FEF">
              <w:rPr>
                <w:rFonts w:ascii="Times New Roman" w:hAnsi="Times New Roman" w:cs="Times New Roman"/>
              </w:rPr>
              <w:t xml:space="preserve"> =MSI </w:t>
            </w:r>
            <w:proofErr w:type="spellStart"/>
            <w:r w:rsidRPr="00FA2FEF">
              <w:rPr>
                <w:rFonts w:ascii="Times New Roman" w:hAnsi="Times New Roman" w:cs="Times New Roman"/>
              </w:rPr>
              <w:t>GetForce</w:t>
            </w:r>
            <w:proofErr w:type="spellEnd"/>
            <w:r w:rsidRPr="00FA2FEF">
              <w:rPr>
                <w:rFonts w:ascii="Times New Roman" w:hAnsi="Times New Roman" w:cs="Times New Roman"/>
              </w:rPr>
              <w:t xml:space="preserve"> GTX 970 Gaming 4G</w:t>
            </w:r>
          </w:p>
          <w:p w14:paraId="224FB708" w14:textId="1B8AD37B" w:rsidR="00D37C08" w:rsidRPr="00FA2FEF" w:rsidRDefault="00BE72B3" w:rsidP="00971786">
            <w:pPr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  <w:b/>
                <w:bCs/>
              </w:rPr>
              <w:lastRenderedPageBreak/>
              <w:t>Disque</w:t>
            </w:r>
            <w:r w:rsidRPr="00FA2FEF">
              <w:rPr>
                <w:rFonts w:ascii="Times New Roman" w:hAnsi="Times New Roman" w:cs="Times New Roman"/>
              </w:rPr>
              <w:t xml:space="preserve">= ADATA </w:t>
            </w:r>
            <w:proofErr w:type="spellStart"/>
            <w:r w:rsidRPr="00FA2FEF">
              <w:rPr>
                <w:rFonts w:ascii="Times New Roman" w:hAnsi="Times New Roman" w:cs="Times New Roman"/>
              </w:rPr>
              <w:t>Ultimate</w:t>
            </w:r>
            <w:proofErr w:type="spellEnd"/>
            <w:r w:rsidRPr="00FA2FEF">
              <w:rPr>
                <w:rFonts w:ascii="Times New Roman" w:hAnsi="Times New Roman" w:cs="Times New Roman"/>
              </w:rPr>
              <w:t xml:space="preserve"> SU650 950 GB</w:t>
            </w:r>
          </w:p>
          <w:p w14:paraId="37DFE03D" w14:textId="77777777" w:rsidR="00C2321F" w:rsidRPr="00FA2FEF" w:rsidRDefault="00C2321F" w:rsidP="00971786">
            <w:pPr>
              <w:rPr>
                <w:rFonts w:ascii="Times New Roman" w:hAnsi="Times New Roman" w:cs="Times New Roman"/>
              </w:rPr>
            </w:pPr>
          </w:p>
          <w:p w14:paraId="7D9E994C" w14:textId="41F5FDEA" w:rsidR="0010270B" w:rsidRPr="00FA2FEF" w:rsidRDefault="00C2321F" w:rsidP="005D2CA3">
            <w:pPr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  <w:b/>
                <w:bCs/>
              </w:rPr>
              <w:t>Alimentation</w:t>
            </w:r>
            <w:r w:rsidRPr="00FA2FEF">
              <w:rPr>
                <w:rFonts w:ascii="Times New Roman" w:hAnsi="Times New Roman" w:cs="Times New Roman"/>
              </w:rPr>
              <w:t>=</w:t>
            </w:r>
            <w:proofErr w:type="spellStart"/>
            <w:r w:rsidRPr="00FA2FEF">
              <w:rPr>
                <w:rFonts w:ascii="Times New Roman" w:hAnsi="Times New Roman" w:cs="Times New Roman"/>
              </w:rPr>
              <w:t>Cooler</w:t>
            </w:r>
            <w:proofErr w:type="spellEnd"/>
            <w:r w:rsidRPr="00FA2FEF">
              <w:rPr>
                <w:rFonts w:ascii="Times New Roman" w:hAnsi="Times New Roman" w:cs="Times New Roman"/>
              </w:rPr>
              <w:t xml:space="preserve"> Master MWE Bronze 550W </w:t>
            </w:r>
          </w:p>
          <w:p w14:paraId="151AD858" w14:textId="77777777" w:rsidR="005D2CA3" w:rsidRPr="00FA2FEF" w:rsidRDefault="005D2CA3" w:rsidP="005D2CA3">
            <w:pPr>
              <w:rPr>
                <w:rFonts w:ascii="Times New Roman" w:hAnsi="Times New Roman" w:cs="Times New Roman"/>
              </w:rPr>
            </w:pPr>
          </w:p>
          <w:p w14:paraId="4B44F987" w14:textId="19B2EF23" w:rsidR="00C2321F" w:rsidRPr="00FA2FEF" w:rsidRDefault="001543AA" w:rsidP="005D2CA3">
            <w:pPr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  <w:b/>
                <w:bCs/>
              </w:rPr>
              <w:t>Cable</w:t>
            </w:r>
            <w:r w:rsidRPr="00FA2FEF">
              <w:rPr>
                <w:rFonts w:ascii="Times New Roman" w:hAnsi="Times New Roman" w:cs="Times New Roman"/>
              </w:rPr>
              <w:t>=Ruban Plastique Simple Noir </w:t>
            </w:r>
          </w:p>
          <w:p w14:paraId="66207E93" w14:textId="77777777" w:rsidR="005D2CA3" w:rsidRPr="00FA2FEF" w:rsidRDefault="005D2CA3" w:rsidP="00596F29">
            <w:pPr>
              <w:rPr>
                <w:rFonts w:ascii="Times New Roman" w:hAnsi="Times New Roman" w:cs="Times New Roman"/>
                <w:lang w:val="en-CA"/>
              </w:rPr>
            </w:pPr>
            <w:proofErr w:type="spellStart"/>
            <w:r w:rsidRPr="00FA2FEF">
              <w:rPr>
                <w:rFonts w:ascii="Times New Roman" w:hAnsi="Times New Roman" w:cs="Times New Roman"/>
                <w:b/>
                <w:bCs/>
                <w:lang w:val="en-CA"/>
              </w:rPr>
              <w:t>Boitier</w:t>
            </w:r>
            <w:proofErr w:type="spellEnd"/>
            <w:r w:rsidRPr="00FA2FEF">
              <w:rPr>
                <w:rFonts w:ascii="Times New Roman" w:hAnsi="Times New Roman" w:cs="Times New Roman"/>
                <w:lang w:val="en-CA"/>
              </w:rPr>
              <w:t>= NZXT S340 (Black)</w:t>
            </w:r>
          </w:p>
          <w:p w14:paraId="39703E32" w14:textId="0C6218D3" w:rsidR="00BC699D" w:rsidRPr="00FA2FEF" w:rsidRDefault="00BC699D" w:rsidP="00596F29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b/>
                <w:bCs/>
                <w:lang w:val="en-CA"/>
              </w:rPr>
              <w:t xml:space="preserve">Fans </w:t>
            </w:r>
            <w:r w:rsidRPr="00FA2FEF">
              <w:rPr>
                <w:rFonts w:ascii="Times New Roman" w:hAnsi="Times New Roman" w:cs="Times New Roman"/>
                <w:lang w:val="en-CA"/>
              </w:rPr>
              <w:t xml:space="preserve">= </w:t>
            </w:r>
            <w:proofErr w:type="spellStart"/>
            <w:r w:rsidRPr="00FA2FEF">
              <w:rPr>
                <w:rFonts w:ascii="Times New Roman" w:hAnsi="Times New Roman" w:cs="Times New Roman"/>
                <w:lang w:val="en-CA"/>
              </w:rPr>
              <w:t>Mortoni</w:t>
            </w:r>
            <w:proofErr w:type="spellEnd"/>
            <w:r w:rsidRPr="00FA2FEF">
              <w:rPr>
                <w:rFonts w:ascii="Times New Roman" w:hAnsi="Times New Roman" w:cs="Times New Roman"/>
                <w:lang w:val="en-CA"/>
              </w:rPr>
              <w:t xml:space="preserve"> Heat Away 120 </w:t>
            </w:r>
          </w:p>
        </w:tc>
        <w:tc>
          <w:tcPr>
            <w:tcW w:w="1952" w:type="dxa"/>
          </w:tcPr>
          <w:p w14:paraId="4812C62D" w14:textId="3B36AFA0" w:rsidR="00596F29" w:rsidRPr="00FA2FEF" w:rsidRDefault="00971786" w:rsidP="0081553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lastRenderedPageBreak/>
              <w:t>1</w:t>
            </w:r>
          </w:p>
          <w:p w14:paraId="3BFC635E" w14:textId="5C7CE99C" w:rsidR="00971786" w:rsidRPr="00FA2FEF" w:rsidRDefault="00971786" w:rsidP="0081553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t>1</w:t>
            </w:r>
          </w:p>
          <w:p w14:paraId="601710AF" w14:textId="77777777" w:rsidR="00971786" w:rsidRPr="00FA2FEF" w:rsidRDefault="00A112D0" w:rsidP="0081553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t>1</w:t>
            </w:r>
          </w:p>
          <w:p w14:paraId="6DD9E02D" w14:textId="77777777" w:rsidR="00EB313E" w:rsidRPr="00FA2FEF" w:rsidRDefault="00EB313E" w:rsidP="0081553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t>1</w:t>
            </w:r>
          </w:p>
          <w:p w14:paraId="17D0B18B" w14:textId="77777777" w:rsidR="00D37C08" w:rsidRPr="00FA2FEF" w:rsidRDefault="00D37C08" w:rsidP="00815536">
            <w:pPr>
              <w:rPr>
                <w:rFonts w:ascii="Times New Roman" w:hAnsi="Times New Roman" w:cs="Times New Roman"/>
                <w:lang w:val="en-CA"/>
              </w:rPr>
            </w:pPr>
          </w:p>
          <w:p w14:paraId="4B5E9E5F" w14:textId="77777777" w:rsidR="00D37C08" w:rsidRPr="00FA2FEF" w:rsidRDefault="00D37C08" w:rsidP="0081553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t>1</w:t>
            </w:r>
          </w:p>
          <w:p w14:paraId="6516A3FE" w14:textId="77777777" w:rsidR="00BE72B3" w:rsidRPr="00FA2FEF" w:rsidRDefault="00BE72B3" w:rsidP="00815536">
            <w:pPr>
              <w:rPr>
                <w:rFonts w:ascii="Times New Roman" w:hAnsi="Times New Roman" w:cs="Times New Roman"/>
                <w:lang w:val="en-CA"/>
              </w:rPr>
            </w:pPr>
          </w:p>
          <w:p w14:paraId="7B5B2963" w14:textId="77777777" w:rsidR="00BE72B3" w:rsidRPr="00FA2FEF" w:rsidRDefault="00BE72B3" w:rsidP="0081553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lastRenderedPageBreak/>
              <w:t>1</w:t>
            </w:r>
          </w:p>
          <w:p w14:paraId="531A25D2" w14:textId="77777777" w:rsidR="00C2321F" w:rsidRPr="00FA2FEF" w:rsidRDefault="00C2321F" w:rsidP="00815536">
            <w:pPr>
              <w:rPr>
                <w:rFonts w:ascii="Times New Roman" w:hAnsi="Times New Roman" w:cs="Times New Roman"/>
                <w:lang w:val="en-CA"/>
              </w:rPr>
            </w:pPr>
          </w:p>
          <w:p w14:paraId="03656A0E" w14:textId="486BED1F" w:rsidR="00C2321F" w:rsidRPr="00FA2FEF" w:rsidRDefault="00C2321F" w:rsidP="0081553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t>1</w:t>
            </w:r>
          </w:p>
          <w:p w14:paraId="6F74A97B" w14:textId="6996D11D" w:rsidR="0010270B" w:rsidRPr="00FA2FEF" w:rsidRDefault="0010270B" w:rsidP="00815536">
            <w:pPr>
              <w:rPr>
                <w:rFonts w:ascii="Times New Roman" w:hAnsi="Times New Roman" w:cs="Times New Roman"/>
                <w:lang w:val="en-CA"/>
              </w:rPr>
            </w:pPr>
          </w:p>
          <w:p w14:paraId="1B8FC48C" w14:textId="6B67BA84" w:rsidR="0010270B" w:rsidRPr="00FA2FEF" w:rsidRDefault="0010270B" w:rsidP="0010270B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t>1</w:t>
            </w:r>
          </w:p>
          <w:p w14:paraId="056B46E7" w14:textId="7F8BC396" w:rsidR="00BC699D" w:rsidRPr="00FA2FEF" w:rsidRDefault="00BC699D" w:rsidP="0010270B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t>1</w:t>
            </w:r>
          </w:p>
          <w:p w14:paraId="220EE161" w14:textId="551A7EC1" w:rsidR="0010270B" w:rsidRPr="00FA2FEF" w:rsidRDefault="00BC699D" w:rsidP="00815536">
            <w:pPr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  <w:lang w:val="en-CA"/>
              </w:rPr>
              <w:t>2</w:t>
            </w:r>
          </w:p>
        </w:tc>
        <w:tc>
          <w:tcPr>
            <w:tcW w:w="1954" w:type="dxa"/>
          </w:tcPr>
          <w:p w14:paraId="05D22CB2" w14:textId="77777777" w:rsidR="00596F29" w:rsidRPr="00FA2FEF" w:rsidRDefault="00596F29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lastRenderedPageBreak/>
              <w:t>$240</w:t>
            </w:r>
          </w:p>
          <w:p w14:paraId="7FFB6B94" w14:textId="77777777" w:rsidR="00971786" w:rsidRPr="00FA2FEF" w:rsidRDefault="00971786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$30</w:t>
            </w:r>
          </w:p>
          <w:p w14:paraId="19A01AC8" w14:textId="77777777" w:rsidR="00A112D0" w:rsidRPr="00FA2FEF" w:rsidRDefault="00A112D0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$190</w:t>
            </w:r>
          </w:p>
          <w:p w14:paraId="085E72E9" w14:textId="77777777" w:rsidR="00EB313E" w:rsidRPr="00FA2FEF" w:rsidRDefault="00EB313E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</w:t>
            </w:r>
            <w:r w:rsidR="00D37C08" w:rsidRPr="00FA2FEF">
              <w:rPr>
                <w:rFonts w:ascii="Times New Roman" w:hAnsi="Times New Roman" w:cs="Times New Roman"/>
              </w:rPr>
              <w:t>90</w:t>
            </w:r>
          </w:p>
          <w:p w14:paraId="64D33993" w14:textId="77777777" w:rsidR="00D37C08" w:rsidRPr="00FA2FEF" w:rsidRDefault="00D37C08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</w:p>
          <w:p w14:paraId="31019503" w14:textId="77777777" w:rsidR="00D37C08" w:rsidRPr="00FA2FEF" w:rsidRDefault="00D37C08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$265</w:t>
            </w:r>
          </w:p>
          <w:p w14:paraId="36EE27C2" w14:textId="77777777" w:rsidR="00BE72B3" w:rsidRPr="00FA2FEF" w:rsidRDefault="00BE72B3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</w:p>
          <w:p w14:paraId="6101CAF9" w14:textId="77777777" w:rsidR="00BE72B3" w:rsidRPr="00FA2FEF" w:rsidRDefault="00BE72B3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lastRenderedPageBreak/>
              <w:t>$330</w:t>
            </w:r>
          </w:p>
          <w:p w14:paraId="2569BF7E" w14:textId="77777777" w:rsidR="00C2321F" w:rsidRPr="00FA2FEF" w:rsidRDefault="00C2321F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</w:p>
          <w:p w14:paraId="5AB3E8B1" w14:textId="77777777" w:rsidR="00C2321F" w:rsidRPr="00FA2FEF" w:rsidRDefault="00C2321F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$60</w:t>
            </w:r>
          </w:p>
          <w:p w14:paraId="73CA0BFF" w14:textId="77777777" w:rsidR="005D2CA3" w:rsidRPr="00FA2FEF" w:rsidRDefault="005D2CA3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</w:p>
          <w:p w14:paraId="0B9D8E35" w14:textId="77777777" w:rsidR="005D2CA3" w:rsidRPr="00FA2FEF" w:rsidRDefault="005D2CA3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$100</w:t>
            </w:r>
          </w:p>
          <w:p w14:paraId="107D1529" w14:textId="77777777" w:rsidR="00BC699D" w:rsidRPr="00FA2FEF" w:rsidRDefault="00BC699D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$80</w:t>
            </w:r>
          </w:p>
          <w:p w14:paraId="2FE8F837" w14:textId="32190A6D" w:rsidR="00BC699D" w:rsidRPr="00FA2FEF" w:rsidRDefault="00BC699D" w:rsidP="000335F9">
            <w:pPr>
              <w:tabs>
                <w:tab w:val="decimal" w:pos="1176"/>
              </w:tabs>
              <w:rPr>
                <w:rFonts w:ascii="Times New Roman" w:hAnsi="Times New Roman" w:cs="Times New Roman"/>
                <w:lang w:val="en-CA"/>
              </w:rPr>
            </w:pPr>
            <w:r w:rsidRPr="00FA2FEF">
              <w:rPr>
                <w:rFonts w:ascii="Times New Roman" w:hAnsi="Times New Roman" w:cs="Times New Roman"/>
              </w:rPr>
              <w:t>$7</w:t>
            </w:r>
          </w:p>
        </w:tc>
        <w:tc>
          <w:tcPr>
            <w:tcW w:w="1581" w:type="dxa"/>
          </w:tcPr>
          <w:p w14:paraId="1EA8AB41" w14:textId="77777777" w:rsidR="00971786" w:rsidRPr="00FA2FEF" w:rsidRDefault="00596F29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lastRenderedPageBreak/>
              <w:t>$240</w:t>
            </w:r>
          </w:p>
          <w:p w14:paraId="70AA3E2B" w14:textId="77777777" w:rsidR="00971786" w:rsidRPr="00FA2FEF" w:rsidRDefault="00971786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$30</w:t>
            </w:r>
          </w:p>
          <w:p w14:paraId="61B2CF6E" w14:textId="77777777" w:rsidR="00A112D0" w:rsidRPr="00FA2FEF" w:rsidRDefault="00A112D0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$190</w:t>
            </w:r>
          </w:p>
          <w:p w14:paraId="6DEA29F3" w14:textId="77777777" w:rsidR="00D37C08" w:rsidRPr="00FA2FEF" w:rsidRDefault="00D37C08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$90</w:t>
            </w:r>
          </w:p>
          <w:p w14:paraId="1594D75E" w14:textId="77777777" w:rsidR="00D37C08" w:rsidRPr="00FA2FEF" w:rsidRDefault="00D37C08" w:rsidP="00971786">
            <w:pPr>
              <w:jc w:val="center"/>
              <w:rPr>
                <w:rFonts w:ascii="Times New Roman" w:hAnsi="Times New Roman" w:cs="Times New Roman"/>
              </w:rPr>
            </w:pPr>
          </w:p>
          <w:p w14:paraId="7F6B2CF3" w14:textId="77777777" w:rsidR="00D37C08" w:rsidRPr="00FA2FEF" w:rsidRDefault="00D37C08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$265</w:t>
            </w:r>
          </w:p>
          <w:p w14:paraId="50732E3A" w14:textId="77777777" w:rsidR="00BE72B3" w:rsidRPr="00FA2FEF" w:rsidRDefault="00BE72B3" w:rsidP="00971786">
            <w:pPr>
              <w:jc w:val="center"/>
              <w:rPr>
                <w:rFonts w:ascii="Times New Roman" w:hAnsi="Times New Roman" w:cs="Times New Roman"/>
              </w:rPr>
            </w:pPr>
          </w:p>
          <w:p w14:paraId="3C437735" w14:textId="77777777" w:rsidR="00BE72B3" w:rsidRPr="00FA2FEF" w:rsidRDefault="00BE72B3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lastRenderedPageBreak/>
              <w:t>$330</w:t>
            </w:r>
          </w:p>
          <w:p w14:paraId="727F2246" w14:textId="77777777" w:rsidR="00C2321F" w:rsidRPr="00FA2FEF" w:rsidRDefault="00C2321F" w:rsidP="00971786">
            <w:pPr>
              <w:jc w:val="center"/>
              <w:rPr>
                <w:rFonts w:ascii="Times New Roman" w:hAnsi="Times New Roman" w:cs="Times New Roman"/>
              </w:rPr>
            </w:pPr>
          </w:p>
          <w:p w14:paraId="20DDB4F3" w14:textId="77777777" w:rsidR="00C2321F" w:rsidRPr="00FA2FEF" w:rsidRDefault="00C2321F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$60</w:t>
            </w:r>
          </w:p>
          <w:p w14:paraId="10A41F80" w14:textId="77777777" w:rsidR="005D2CA3" w:rsidRPr="00FA2FEF" w:rsidRDefault="005D2CA3" w:rsidP="00971786">
            <w:pPr>
              <w:jc w:val="center"/>
              <w:rPr>
                <w:rFonts w:ascii="Times New Roman" w:hAnsi="Times New Roman" w:cs="Times New Roman"/>
              </w:rPr>
            </w:pPr>
          </w:p>
          <w:p w14:paraId="4C316532" w14:textId="77777777" w:rsidR="005D2CA3" w:rsidRPr="00FA2FEF" w:rsidRDefault="005D2CA3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$100</w:t>
            </w:r>
          </w:p>
          <w:p w14:paraId="11C2471B" w14:textId="77777777" w:rsidR="00BC699D" w:rsidRPr="00FA2FEF" w:rsidRDefault="00BC699D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$80</w:t>
            </w:r>
          </w:p>
          <w:p w14:paraId="178735BE" w14:textId="450609E0" w:rsidR="00BC699D" w:rsidRPr="00FA2FEF" w:rsidRDefault="00BC699D" w:rsidP="00971786">
            <w:pPr>
              <w:jc w:val="center"/>
              <w:rPr>
                <w:rFonts w:ascii="Times New Roman" w:hAnsi="Times New Roman" w:cs="Times New Roman"/>
              </w:rPr>
            </w:pPr>
            <w:r w:rsidRPr="00FA2FEF">
              <w:rPr>
                <w:rFonts w:ascii="Times New Roman" w:hAnsi="Times New Roman" w:cs="Times New Roman"/>
              </w:rPr>
              <w:t>$14</w:t>
            </w:r>
          </w:p>
        </w:tc>
      </w:tr>
    </w:tbl>
    <w:p w14:paraId="21F26C19" w14:textId="77777777" w:rsidR="009C6C28" w:rsidRPr="00FA2FEF" w:rsidRDefault="009C6C28">
      <w:pPr>
        <w:rPr>
          <w:rFonts w:ascii="Times New Roman" w:hAnsi="Times New Roman" w:cs="Times New Roman"/>
        </w:rPr>
      </w:pPr>
    </w:p>
    <w:p w14:paraId="6C29BD3E" w14:textId="4800A1D7" w:rsidR="009C6C28" w:rsidRDefault="001112D6">
      <w:pPr>
        <w:pStyle w:val="Titre1"/>
      </w:pPr>
      <w:r>
        <w:lastRenderedPageBreak/>
        <w:t>Résumé du projet</w:t>
      </w:r>
    </w:p>
    <w:p w14:paraId="541F2B48" w14:textId="06B6DE7C" w:rsidR="009C6C28" w:rsidRDefault="006C2733">
      <w:pPr>
        <w:pStyle w:val="Formuledepolitesse"/>
        <w:keepNext/>
        <w:keepLines/>
      </w:pPr>
      <w:r w:rsidRPr="006C2733">
        <w:rPr>
          <w:u w:val="single"/>
        </w:rPr>
        <w:t>Expliquer la totalité des travaux exécuté dans cette construction de poste</w:t>
      </w:r>
      <w:r>
        <w:t>.</w:t>
      </w:r>
    </w:p>
    <w:p w14:paraId="69DF709E" w14:textId="596B48D3" w:rsidR="00637FEE" w:rsidRDefault="001112D6" w:rsidP="001112D6">
      <w:pPr>
        <w:pStyle w:val="Formuledepolitesse"/>
        <w:keepNext/>
        <w:keepLines/>
        <w:shd w:val="clear" w:color="auto" w:fill="E4E3E2" w:themeFill="background2"/>
      </w:pPr>
      <w:r>
        <w:rPr>
          <w:noProof/>
          <w:lang w:bidi="fr-FR"/>
        </w:rPr>
        <mc:AlternateContent>
          <mc:Choice Requires="wpg">
            <w:drawing>
              <wp:inline distT="0" distB="0" distL="0" distR="0" wp14:anchorId="4034780B" wp14:editId="37EE081A">
                <wp:extent cx="228600" cy="228600"/>
                <wp:effectExtent l="0" t="0" r="0" b="0"/>
                <wp:docPr id="29" name="Groupe 19" descr="Icône de conseil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228600"/>
                          <a:chOff x="0" y="0"/>
                          <a:chExt cx="228600" cy="228600"/>
                        </a:xfrm>
                      </wpg:grpSpPr>
                      <wps:wsp>
                        <wps:cNvPr id="30" name="Ellipse 5" descr="Ellipse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228600" cy="228600"/>
                          </a:xfrm>
                          <a:prstGeom prst="ellipse">
                            <a:avLst/>
                          </a:prstGeom>
                          <a:solidFill>
                            <a:schemeClr val="accent1"/>
                          </a:solidFill>
                          <a:ln w="0">
                            <a:noFill/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e libre 6" descr="Icône d’informations"/>
                        <wps:cNvSpPr/>
                        <wps:spPr>
                          <a:xfrm>
                            <a:off x="98639" y="50800"/>
                            <a:ext cx="31322" cy="127000"/>
                          </a:xfrm>
                          <a:custGeom>
                            <a:avLst/>
                            <a:gdLst>
                              <a:gd name="connsiteX0" fmla="*/ 3915 w 31322"/>
                              <a:gd name="connsiteY0" fmla="*/ 38279 h 127000"/>
                              <a:gd name="connsiteX1" fmla="*/ 27406 w 31322"/>
                              <a:gd name="connsiteY1" fmla="*/ 38279 h 127000"/>
                              <a:gd name="connsiteX2" fmla="*/ 27406 w 31322"/>
                              <a:gd name="connsiteY2" fmla="*/ 127000 h 127000"/>
                              <a:gd name="connsiteX3" fmla="*/ 3915 w 31322"/>
                              <a:gd name="connsiteY3" fmla="*/ 127000 h 127000"/>
                              <a:gd name="connsiteX4" fmla="*/ 15661 w 31322"/>
                              <a:gd name="connsiteY4" fmla="*/ 0 h 127000"/>
                              <a:gd name="connsiteX5" fmla="*/ 31322 w 31322"/>
                              <a:gd name="connsiteY5" fmla="*/ 15661 h 127000"/>
                              <a:gd name="connsiteX6" fmla="*/ 15661 w 31322"/>
                              <a:gd name="connsiteY6" fmla="*/ 31322 h 127000"/>
                              <a:gd name="connsiteX7" fmla="*/ 0 w 31322"/>
                              <a:gd name="connsiteY7" fmla="*/ 15661 h 127000"/>
                              <a:gd name="connsiteX8" fmla="*/ 15661 w 31322"/>
                              <a:gd name="connsiteY8" fmla="*/ 0 h 127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31322" h="127000">
                                <a:moveTo>
                                  <a:pt x="3915" y="38279"/>
                                </a:moveTo>
                                <a:lnTo>
                                  <a:pt x="27406" y="38279"/>
                                </a:lnTo>
                                <a:lnTo>
                                  <a:pt x="27406" y="127000"/>
                                </a:lnTo>
                                <a:lnTo>
                                  <a:pt x="3915" y="127000"/>
                                </a:lnTo>
                                <a:close/>
                                <a:moveTo>
                                  <a:pt x="15661" y="0"/>
                                </a:moveTo>
                                <a:cubicBezTo>
                                  <a:pt x="24310" y="0"/>
                                  <a:pt x="31322" y="7012"/>
                                  <a:pt x="31322" y="15661"/>
                                </a:cubicBezTo>
                                <a:cubicBezTo>
                                  <a:pt x="31322" y="24310"/>
                                  <a:pt x="24310" y="31322"/>
                                  <a:pt x="15661" y="31322"/>
                                </a:cubicBezTo>
                                <a:cubicBezTo>
                                  <a:pt x="7012" y="31322"/>
                                  <a:pt x="0" y="24310"/>
                                  <a:pt x="0" y="15661"/>
                                </a:cubicBezTo>
                                <a:cubicBezTo>
                                  <a:pt x="0" y="7012"/>
                                  <a:pt x="7012" y="0"/>
                                  <a:pt x="1566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D2742C" id="Groupe 19" o:spid="_x0000_s1026" alt="Icône de conseil" style="width:18pt;height:18pt;mso-position-horizontal-relative:char;mso-position-vertical-relative:line" coordsize="228600,228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">
                <v:oval id="Ellipse 5" o:spid="_x0000_s1027" alt="Ellipse" style="position:absolute;width:228600;height:228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" fillcolor="#f24f4f [3204]" stroked="f" strokeweight="0">
                  <v:stroke joinstyle="miter"/>
                  <o:lock v:ext="edit" aspectratio="t"/>
                </v:oval>
                <v:shape id="Forme libre 6" o:spid="_x0000_s1028" alt="Icône d’informations" style="position:absolute;left:98639;top:50800;width:31322;height:127000;visibility:visible;mso-wrap-style:square;v-text-anchor:middle" coordsize="31322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" path="m3915,38279r23491,l27406,127000r-23491,l3915,38279xm15661,v8649,,15661,7012,15661,15661c31322,24310,24310,31322,15661,31322,7012,31322,,24310,,15661,,7012,7012,,15661,xe" fillcolor="white [3212]" stroked="f" strokeweight="1pt">
                  <v:stroke joinstyle="miter"/>
                  <v:path arrowok="t" o:connecttype="custom" o:connectlocs="3915,38279;27406,38279;27406,127000;3915,127000;15661,0;31322,15661;15661,31322;0,15661;15661,0" o:connectangles="0,0,0,0,0,0,0,0,0"/>
                </v:shape>
                <w10:anchorlock/>
              </v:group>
            </w:pict>
          </mc:Fallback>
        </mc:AlternateContent>
      </w:r>
      <w:r w:rsidR="00637FEE">
        <w:t xml:space="preserve"> </w:t>
      </w:r>
      <w:r w:rsidR="00637FEE">
        <w:tab/>
        <w:t>Montage d’un poste informatique :</w:t>
      </w:r>
    </w:p>
    <w:p w14:paraId="03D5B819" w14:textId="452C88B0" w:rsidR="00637FEE" w:rsidRDefault="00D151D5" w:rsidP="00D151D5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</w:r>
      <w:r w:rsidR="00B2234F">
        <w:t xml:space="preserve">-Utiliser un bracelet </w:t>
      </w:r>
      <w:r w:rsidR="00900CFB">
        <w:t>antistatique</w:t>
      </w:r>
    </w:p>
    <w:p w14:paraId="702FF7DA" w14:textId="72A6C7D1" w:rsidR="00B2234F" w:rsidRDefault="00B2234F" w:rsidP="00D151D5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>-Sur la carte-</w:t>
      </w:r>
      <w:r w:rsidR="00900CFB">
        <w:t>mère</w:t>
      </w:r>
      <w:r>
        <w:t> :</w:t>
      </w:r>
    </w:p>
    <w:p w14:paraId="252E5F32" w14:textId="3FB31CF9" w:rsidR="00B2234F" w:rsidRDefault="009A4E3A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</w:r>
      <w:r>
        <w:tab/>
        <w:t>*Monter le processeur</w:t>
      </w:r>
      <w:r w:rsidR="00BE07AA">
        <w:t xml:space="preserve"> et appliquer la p</w:t>
      </w:r>
      <w:r w:rsidR="00E739A2">
        <w:t>â</w:t>
      </w:r>
      <w:r w:rsidR="00BE07AA">
        <w:t>te thermique</w:t>
      </w:r>
    </w:p>
    <w:p w14:paraId="13E91683" w14:textId="1C67339F" w:rsidR="009A4E3A" w:rsidRDefault="009A4E3A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</w:r>
      <w:r>
        <w:tab/>
        <w:t xml:space="preserve">*Monter le </w:t>
      </w:r>
      <w:r w:rsidR="00E739A2">
        <w:t>ventirad</w:t>
      </w:r>
    </w:p>
    <w:p w14:paraId="5B257C89" w14:textId="12EDE5A0" w:rsidR="009A4E3A" w:rsidRDefault="009A4E3A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</w:r>
      <w:r>
        <w:tab/>
        <w:t>*</w:t>
      </w:r>
      <w:r w:rsidR="001F77B9">
        <w:t>Monter la RAM</w:t>
      </w:r>
    </w:p>
    <w:p w14:paraId="4B8EE6FE" w14:textId="7359FCE8" w:rsidR="00A16C5E" w:rsidRDefault="00A16C5E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>-Monter l’alimentation dans le boitier</w:t>
      </w:r>
    </w:p>
    <w:p w14:paraId="5E483835" w14:textId="360A1B33" w:rsidR="00A16C5E" w:rsidRDefault="00A16C5E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>-</w:t>
      </w:r>
      <w:r w:rsidR="00DB516C">
        <w:t>Placer la carte-</w:t>
      </w:r>
      <w:r w:rsidR="00900CFB">
        <w:t>mère</w:t>
      </w:r>
      <w:r w:rsidR="00DB516C">
        <w:t xml:space="preserve"> dans le boitier et utiliser le tournevis convenable pour la fixer au boitier</w:t>
      </w:r>
    </w:p>
    <w:p w14:paraId="25FB3114" w14:textId="680FC642" w:rsidR="00DB516C" w:rsidRDefault="00DB516C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>-</w:t>
      </w:r>
      <w:r w:rsidR="00374515">
        <w:t xml:space="preserve">Brancher les différents connecteurs </w:t>
      </w:r>
      <w:r w:rsidR="00900CFB">
        <w:t>à</w:t>
      </w:r>
      <w:r w:rsidR="00374515">
        <w:t xml:space="preserve"> la carte-</w:t>
      </w:r>
      <w:r w:rsidR="00900CFB">
        <w:t>mère</w:t>
      </w:r>
    </w:p>
    <w:p w14:paraId="4035AE37" w14:textId="6946CE04" w:rsidR="002C6FDE" w:rsidRDefault="002C6FDE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 xml:space="preserve">-placer la </w:t>
      </w:r>
      <w:r w:rsidR="00132774">
        <w:t>carte vidéo</w:t>
      </w:r>
    </w:p>
    <w:p w14:paraId="387BAD76" w14:textId="722AA0ED" w:rsidR="004E79F0" w:rsidRDefault="00900CFB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>-</w:t>
      </w:r>
      <w:r w:rsidR="004E79F0">
        <w:t xml:space="preserve">Placer le disque dur dans son </w:t>
      </w:r>
      <w:r w:rsidR="00E967F0">
        <w:t>logement</w:t>
      </w:r>
    </w:p>
    <w:p w14:paraId="06C46944" w14:textId="21410FAB" w:rsidR="00900CFB" w:rsidRDefault="004E79F0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>-</w:t>
      </w:r>
      <w:r w:rsidR="00E967F0">
        <w:t xml:space="preserve">Brancher le câble du disque dur SATA </w:t>
      </w:r>
      <w:r w:rsidR="005036E9">
        <w:t>s</w:t>
      </w:r>
      <w:r w:rsidR="00E967F0">
        <w:t>u</w:t>
      </w:r>
      <w:r w:rsidR="005036E9">
        <w:t>r</w:t>
      </w:r>
      <w:r w:rsidR="00E967F0">
        <w:t xml:space="preserve"> </w:t>
      </w:r>
      <w:r w:rsidR="005036E9">
        <w:t xml:space="preserve">le </w:t>
      </w:r>
      <w:r w:rsidR="00E967F0">
        <w:t xml:space="preserve">port SATA </w:t>
      </w:r>
      <w:r w:rsidR="005036E9">
        <w:t>de</w:t>
      </w:r>
      <w:r w:rsidR="00E967F0">
        <w:t xml:space="preserve"> la carte-mère</w:t>
      </w:r>
      <w:r>
        <w:t xml:space="preserve"> </w:t>
      </w:r>
    </w:p>
    <w:p w14:paraId="5802C938" w14:textId="0377C593" w:rsidR="002C6FDE" w:rsidRDefault="002C6FDE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 xml:space="preserve">-Assurer que </w:t>
      </w:r>
      <w:r w:rsidR="00351DAF">
        <w:t>la carte-</w:t>
      </w:r>
      <w:r w:rsidR="00132774">
        <w:t>mère</w:t>
      </w:r>
      <w:r w:rsidR="00351DAF">
        <w:t xml:space="preserve">, la carte </w:t>
      </w:r>
      <w:r w:rsidR="00132774">
        <w:t>vidéo</w:t>
      </w:r>
      <w:r w:rsidR="00351DAF">
        <w:t xml:space="preserve"> et le disque dur sont aliment</w:t>
      </w:r>
      <w:r w:rsidR="004F3137">
        <w:t>és</w:t>
      </w:r>
    </w:p>
    <w:p w14:paraId="24E34AE8" w14:textId="365564F2" w:rsidR="00132774" w:rsidRDefault="00132774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>-Fermer le boitier</w:t>
      </w:r>
    </w:p>
    <w:p w14:paraId="050E5D00" w14:textId="2F617F82" w:rsidR="00132774" w:rsidRDefault="00132774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 xml:space="preserve">-alimenter le boitier </w:t>
      </w:r>
      <w:r w:rsidR="00773B79">
        <w:t>et à l’aide d’une clé USB installer le système d’exploitation dema</w:t>
      </w:r>
      <w:r w:rsidR="005230E0">
        <w:t>nder par</w:t>
      </w:r>
    </w:p>
    <w:p w14:paraId="4A655FB7" w14:textId="79FB7D46" w:rsidR="005230E0" w:rsidRDefault="005230E0" w:rsidP="009A4E3A">
      <w:pPr>
        <w:pStyle w:val="Formuledepolitesse"/>
        <w:keepNext/>
        <w:keepLines/>
        <w:shd w:val="clear" w:color="auto" w:fill="E4E3E2" w:themeFill="background2"/>
        <w:spacing w:before="0"/>
      </w:pPr>
      <w:r>
        <w:tab/>
        <w:t>Par le client.</w:t>
      </w:r>
    </w:p>
    <w:p w14:paraId="1197D485" w14:textId="77777777" w:rsidR="004F3137" w:rsidRDefault="004F3137" w:rsidP="009A4E3A">
      <w:pPr>
        <w:pStyle w:val="Formuledepolitesse"/>
        <w:keepNext/>
        <w:keepLines/>
        <w:shd w:val="clear" w:color="auto" w:fill="E4E3E2" w:themeFill="background2"/>
        <w:spacing w:before="0"/>
      </w:pPr>
    </w:p>
    <w:p w14:paraId="2BE73D6A" w14:textId="612BD77C" w:rsidR="00637FEE" w:rsidRDefault="00637FEE" w:rsidP="00637FEE">
      <w:pPr>
        <w:pStyle w:val="Formuledepolitesse"/>
        <w:keepNext/>
        <w:keepLines/>
        <w:shd w:val="clear" w:color="auto" w:fill="E4E3E2" w:themeFill="background2"/>
        <w:spacing w:before="0" w:after="240"/>
      </w:pPr>
      <w:r>
        <w:tab/>
      </w:r>
    </w:p>
    <w:tbl>
      <w:tblPr>
        <w:tblStyle w:val="Tableausignature"/>
        <w:tblW w:w="9485" w:type="dxa"/>
        <w:tblLayout w:type="fixed"/>
        <w:tblCellMar>
          <w:left w:w="0" w:type="dxa"/>
          <w:right w:w="115" w:type="dxa"/>
        </w:tblCellMar>
        <w:tblLook w:val="04A0" w:firstRow="1" w:lastRow="0" w:firstColumn="1" w:lastColumn="0" w:noHBand="0" w:noVBand="1"/>
        <w:tblDescription w:val="Entrer les noms et les titres des clients et des sociétés dans ce tableau"/>
      </w:tblPr>
      <w:tblGrid>
        <w:gridCol w:w="1701"/>
        <w:gridCol w:w="3215"/>
        <w:gridCol w:w="803"/>
        <w:gridCol w:w="884"/>
        <w:gridCol w:w="2882"/>
      </w:tblGrid>
      <w:tr w:rsidR="009C6C28" w14:paraId="3F75CA32" w14:textId="77777777" w:rsidTr="006C2733">
        <w:trPr>
          <w:trHeight w:val="720"/>
        </w:trPr>
        <w:tc>
          <w:tcPr>
            <w:tcW w:w="1701" w:type="dxa"/>
            <w:vAlign w:val="bottom"/>
          </w:tcPr>
          <w:p w14:paraId="31C320B7" w14:textId="77777777" w:rsidR="009C6C28" w:rsidRDefault="009C6C28">
            <w:pPr>
              <w:pStyle w:val="Titreduformulaire"/>
              <w:keepNext/>
              <w:keepLines/>
            </w:pPr>
          </w:p>
          <w:p w14:paraId="71D361E7" w14:textId="77777777" w:rsidR="006C2733" w:rsidRDefault="006C2733" w:rsidP="006C2733"/>
          <w:p w14:paraId="555294E1" w14:textId="77777777" w:rsidR="006C2733" w:rsidRDefault="006C2733" w:rsidP="006C2733"/>
          <w:p w14:paraId="4594019A" w14:textId="77777777" w:rsidR="006C2733" w:rsidRDefault="006C2733" w:rsidP="006C2733"/>
          <w:p w14:paraId="7115B5AA" w14:textId="77777777" w:rsidR="006C2733" w:rsidRDefault="006C2733" w:rsidP="006C2733"/>
          <w:p w14:paraId="06B18504" w14:textId="77777777" w:rsidR="006C2733" w:rsidRDefault="006C2733" w:rsidP="006C2733"/>
          <w:p w14:paraId="747D9E04" w14:textId="77777777" w:rsidR="006C2733" w:rsidRDefault="006C2733" w:rsidP="006C2733"/>
          <w:p w14:paraId="0A897C68" w14:textId="77777777" w:rsidR="006C2733" w:rsidRDefault="006C2733" w:rsidP="006C2733"/>
          <w:p w14:paraId="6F4D5231" w14:textId="77777777" w:rsidR="006C2733" w:rsidRDefault="006C2733" w:rsidP="006C2733"/>
          <w:p w14:paraId="1CFFBAB4" w14:textId="77777777" w:rsidR="006C2733" w:rsidRDefault="006C2733" w:rsidP="006C2733"/>
          <w:p w14:paraId="344BB009" w14:textId="77777777" w:rsidR="006C2733" w:rsidRDefault="006C2733" w:rsidP="006C2733"/>
          <w:p w14:paraId="49E9A933" w14:textId="77777777" w:rsidR="006C2733" w:rsidRDefault="006C2733" w:rsidP="006C2733"/>
          <w:p w14:paraId="1CFA04A4" w14:textId="77777777" w:rsidR="006C2733" w:rsidRDefault="006C2733" w:rsidP="006C2733"/>
          <w:p w14:paraId="561F0350" w14:textId="77777777" w:rsidR="006C2733" w:rsidRDefault="006C2733" w:rsidP="006C2733"/>
          <w:p w14:paraId="622DB83D" w14:textId="77777777" w:rsidR="006C2733" w:rsidRDefault="006C2733" w:rsidP="006C2733"/>
          <w:p w14:paraId="546A5072" w14:textId="77777777" w:rsidR="006C2733" w:rsidRDefault="006C2733" w:rsidP="006C2733"/>
          <w:p w14:paraId="5E9C8862" w14:textId="77777777" w:rsidR="006C2733" w:rsidRDefault="006C2733" w:rsidP="006C2733"/>
          <w:p w14:paraId="5CD18191" w14:textId="77777777" w:rsidR="006C2733" w:rsidRDefault="006C2733" w:rsidP="006C2733"/>
          <w:p w14:paraId="63C2ADDE" w14:textId="77777777" w:rsidR="006C2733" w:rsidRDefault="006C2733" w:rsidP="006C2733"/>
          <w:p w14:paraId="73F2C790" w14:textId="77777777" w:rsidR="006C2733" w:rsidRDefault="006C2733" w:rsidP="006C2733"/>
          <w:p w14:paraId="55A7F9ED" w14:textId="77777777" w:rsidR="006C2733" w:rsidRDefault="006C2733" w:rsidP="006C2733"/>
          <w:p w14:paraId="36DA553F" w14:textId="77777777" w:rsidR="006C2733" w:rsidRDefault="006C2733" w:rsidP="006C2733"/>
          <w:p w14:paraId="6AE798B8" w14:textId="77777777" w:rsidR="006C2733" w:rsidRDefault="006C2733" w:rsidP="006C2733"/>
          <w:p w14:paraId="4F7336B6" w14:textId="77777777" w:rsidR="006C2733" w:rsidRDefault="006C2733" w:rsidP="006C2733"/>
          <w:p w14:paraId="2A38F494" w14:textId="77777777" w:rsidR="006C2733" w:rsidRDefault="006C2733" w:rsidP="006C2733"/>
          <w:p w14:paraId="67B7D701" w14:textId="77777777" w:rsidR="006C2733" w:rsidRDefault="006C2733" w:rsidP="006C2733"/>
          <w:p w14:paraId="74808AC4" w14:textId="77777777" w:rsidR="006C2733" w:rsidRDefault="006C2733" w:rsidP="006C2733"/>
          <w:p w14:paraId="1963595B" w14:textId="77777777" w:rsidR="006C2733" w:rsidRDefault="006C2733" w:rsidP="006C2733"/>
          <w:p w14:paraId="0B352F0F" w14:textId="77777777" w:rsidR="006C2733" w:rsidRDefault="006C2733" w:rsidP="006C2733"/>
          <w:p w14:paraId="4B778A51" w14:textId="77777777" w:rsidR="006C2733" w:rsidRDefault="006C2733" w:rsidP="006C2733"/>
          <w:p w14:paraId="22816DD7" w14:textId="77777777" w:rsidR="006C2733" w:rsidRDefault="006C2733" w:rsidP="006C2733"/>
          <w:p w14:paraId="1FF1FCD6" w14:textId="77777777" w:rsidR="006C2733" w:rsidRDefault="006C2733" w:rsidP="006C2733"/>
          <w:p w14:paraId="5F3467EE" w14:textId="77777777" w:rsidR="006C2733" w:rsidRDefault="006C2733" w:rsidP="006C2733"/>
          <w:p w14:paraId="78E7A9FC" w14:textId="77777777" w:rsidR="006C2733" w:rsidRDefault="006C2733" w:rsidP="006C2733"/>
          <w:p w14:paraId="12ED1739" w14:textId="77777777" w:rsidR="006C2733" w:rsidRDefault="006C2733" w:rsidP="006C2733"/>
          <w:p w14:paraId="29D37E38" w14:textId="77777777" w:rsidR="006C2733" w:rsidRDefault="006C2733" w:rsidP="006C2733"/>
          <w:p w14:paraId="14BD4024" w14:textId="77777777" w:rsidR="006C2733" w:rsidRDefault="006C2733" w:rsidP="006C2733"/>
          <w:p w14:paraId="5FCBC063" w14:textId="5C152CF3" w:rsidR="006C2733" w:rsidRPr="006C2733" w:rsidRDefault="006C2733" w:rsidP="006C2733">
            <w:pPr>
              <w:rPr>
                <w:sz w:val="36"/>
                <w:szCs w:val="36"/>
              </w:rPr>
            </w:pPr>
            <w:r w:rsidRPr="001112D6">
              <w:rPr>
                <w:sz w:val="36"/>
                <w:szCs w:val="36"/>
                <w:highlight w:val="lightGray"/>
              </w:rPr>
              <w:t>Signature</w:t>
            </w:r>
          </w:p>
          <w:p w14:paraId="77213EA6" w14:textId="77777777" w:rsidR="006C2733" w:rsidRDefault="006C2733" w:rsidP="006C2733"/>
          <w:p w14:paraId="6967A48F" w14:textId="77777777" w:rsidR="006C2733" w:rsidRDefault="006C2733" w:rsidP="006C2733"/>
          <w:p w14:paraId="34680ED5" w14:textId="77777777" w:rsidR="006C2733" w:rsidRDefault="006C2733" w:rsidP="006C2733"/>
          <w:p w14:paraId="4ACC53C7" w14:textId="4820FBC8" w:rsidR="006C2733" w:rsidRPr="006C2733" w:rsidRDefault="006C2733" w:rsidP="006C2733"/>
        </w:tc>
        <w:tc>
          <w:tcPr>
            <w:tcW w:w="3215" w:type="dxa"/>
            <w:vAlign w:val="bottom"/>
          </w:tcPr>
          <w:p w14:paraId="1BB6E558" w14:textId="3E6FB9DA" w:rsidR="009C6C28" w:rsidRDefault="00675E07">
            <w:pPr>
              <w:pStyle w:val="Titreduformulaire"/>
              <w:keepNext/>
              <w:keepLines/>
            </w:pPr>
            <w:sdt>
              <w:sdtPr>
                <w:alias w:val="Nom du client :"/>
                <w:tag w:val="Nom du client :"/>
                <w:id w:val="81570013"/>
                <w:placeholder>
                  <w:docPart w:val="C6F7668F4B6849B39BD34041922980CF"/>
                </w:placeholder>
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<w15:appearance w15:val="hidden"/>
                <w:text/>
              </w:sdtPr>
              <w:sdtEndPr/>
              <w:sdtContent>
                <w:r w:rsidR="006C2733">
                  <w:t>Futurama.ca</w:t>
                </w:r>
              </w:sdtContent>
            </w:sdt>
          </w:p>
        </w:tc>
        <w:tc>
          <w:tcPr>
            <w:tcW w:w="803" w:type="dxa"/>
            <w:vAlign w:val="bottom"/>
          </w:tcPr>
          <w:p w14:paraId="52891199" w14:textId="77777777" w:rsidR="009C6C28" w:rsidRDefault="009C6C28">
            <w:pPr>
              <w:pStyle w:val="Titreduformulaire"/>
              <w:keepNext/>
              <w:keepLines/>
            </w:pPr>
          </w:p>
        </w:tc>
        <w:tc>
          <w:tcPr>
            <w:tcW w:w="884" w:type="dxa"/>
            <w:vAlign w:val="bottom"/>
          </w:tcPr>
          <w:p w14:paraId="6F74EFFF" w14:textId="77777777" w:rsidR="009C6C28" w:rsidRDefault="009C6C28">
            <w:pPr>
              <w:pStyle w:val="Titreduformulaire"/>
              <w:keepNext/>
              <w:keepLines/>
            </w:pPr>
          </w:p>
        </w:tc>
        <w:tc>
          <w:tcPr>
            <w:tcW w:w="2882" w:type="dxa"/>
            <w:vAlign w:val="bottom"/>
          </w:tcPr>
          <w:sdt>
            <w:sdtPr>
              <w:alias w:val="Nom de la société :"/>
              <w:tag w:val="Nom de la société :"/>
              <w:id w:val="-2016684720"/>
              <w:placeholder>
                <w:docPart w:val="1B5F9A460EA549B5B303EDA34F0864D6"/>
              </w:placeholder>
              <w:dataBinding w:prefixMappings="xmlns:ns0='http://schemas.openxmlformats.org/officeDocument/2006/extended-properties' " w:xpath="/ns0:Properties[1]/ns0:Company[1]" w:storeItemID="{6668398D-A668-4E3E-A5EB-62B293D839F1}"/>
              <w15:appearance w15:val="hidden"/>
              <w:text/>
            </w:sdtPr>
            <w:sdtEndPr/>
            <w:sdtContent>
              <w:p w14:paraId="74280C89" w14:textId="38E30176" w:rsidR="009C6C28" w:rsidRDefault="006C2733">
                <w:pPr>
                  <w:pStyle w:val="Titreduformulaire"/>
                  <w:keepNext/>
                  <w:keepLines/>
                </w:pPr>
                <w:r>
                  <w:t>CCSQ Étudiants</w:t>
                </w:r>
              </w:p>
            </w:sdtContent>
          </w:sdt>
        </w:tc>
      </w:tr>
      <w:tr w:rsidR="009C6C28" w14:paraId="56B8133A" w14:textId="77777777" w:rsidTr="006C2733">
        <w:trPr>
          <w:trHeight w:val="1080"/>
        </w:trPr>
        <w:tc>
          <w:tcPr>
            <w:tcW w:w="1701" w:type="dxa"/>
            <w:vAlign w:val="bottom"/>
          </w:tcPr>
          <w:p w14:paraId="24DAC5B2" w14:textId="43B3F6FF" w:rsidR="009C6C28" w:rsidRDefault="009C6C28">
            <w:pPr>
              <w:keepNext/>
              <w:keepLines/>
            </w:pPr>
          </w:p>
        </w:tc>
        <w:tc>
          <w:tcPr>
            <w:tcW w:w="3215" w:type="dxa"/>
            <w:tcBorders>
              <w:bottom w:val="single" w:sz="4" w:space="0" w:color="F79595" w:themeColor="accent1" w:themeTint="99"/>
            </w:tcBorders>
            <w:vAlign w:val="bottom"/>
          </w:tcPr>
          <w:p w14:paraId="77DEF5DB" w14:textId="77777777" w:rsidR="009C6C28" w:rsidRDefault="009C6C28">
            <w:pPr>
              <w:keepNext/>
              <w:keepLines/>
            </w:pPr>
          </w:p>
        </w:tc>
        <w:tc>
          <w:tcPr>
            <w:tcW w:w="803" w:type="dxa"/>
            <w:vAlign w:val="bottom"/>
          </w:tcPr>
          <w:p w14:paraId="3F8ADB9A" w14:textId="77777777" w:rsidR="009C6C28" w:rsidRDefault="009C6C28">
            <w:pPr>
              <w:keepNext/>
              <w:keepLines/>
            </w:pPr>
          </w:p>
        </w:tc>
        <w:tc>
          <w:tcPr>
            <w:tcW w:w="884" w:type="dxa"/>
            <w:vAlign w:val="bottom"/>
          </w:tcPr>
          <w:p w14:paraId="4D178553" w14:textId="453854F6" w:rsidR="009C6C28" w:rsidRDefault="002F326E">
            <w:pPr>
              <w:keepNext/>
              <w:keepLines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411826D" wp14:editId="2E08DED3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21590</wp:posOffset>
                      </wp:positionV>
                      <wp:extent cx="1809750" cy="842010"/>
                      <wp:effectExtent l="0" t="0" r="19050" b="15240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9750" cy="84201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52DB245" id="Rectangle 4" o:spid="_x0000_s1026" style="position:absolute;margin-left:41.25pt;margin-top:1.7pt;width:142.5pt;height:66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" fillcolor="white [3201]" strokecolor="white [3212]" strokeweight="1pt"/>
                  </w:pict>
                </mc:Fallback>
              </mc:AlternateContent>
            </w:r>
          </w:p>
        </w:tc>
        <w:tc>
          <w:tcPr>
            <w:tcW w:w="2882" w:type="dxa"/>
            <w:tcBorders>
              <w:bottom w:val="single" w:sz="4" w:space="0" w:color="F79595" w:themeColor="accent1" w:themeTint="99"/>
            </w:tcBorders>
            <w:vAlign w:val="bottom"/>
          </w:tcPr>
          <w:p w14:paraId="1A62ADF3" w14:textId="1D204925" w:rsidR="009C6C28" w:rsidRDefault="00F95547">
            <w:pPr>
              <w:keepNext/>
              <w:keepLines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7FAF12EB" wp14:editId="6690BC70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132715</wp:posOffset>
                      </wp:positionV>
                      <wp:extent cx="1127160" cy="532080"/>
                      <wp:effectExtent l="38100" t="38100" r="34925" b="40005"/>
                      <wp:wrapNone/>
                      <wp:docPr id="5" name="Encre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27160" cy="532080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68C0B8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Encre 5" o:spid="_x0000_s1026" type="#_x0000_t75" style="position:absolute;margin-left:-3pt;margin-top:10.1pt;width:89.45pt;height:42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">
                      <v:imagedata r:id="rId51" o:title=""/>
                    </v:shape>
                  </w:pict>
                </mc:Fallback>
              </mc:AlternateContent>
            </w:r>
            <w:r w:rsidR="002F326E"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5DE22D18" wp14:editId="615A8F44">
                      <wp:simplePos x="0" y="0"/>
                      <wp:positionH relativeFrom="column">
                        <wp:posOffset>1435555</wp:posOffset>
                      </wp:positionH>
                      <wp:positionV relativeFrom="paragraph">
                        <wp:posOffset>298090</wp:posOffset>
                      </wp:positionV>
                      <wp:extent cx="360" cy="360"/>
                      <wp:effectExtent l="38100" t="38100" r="38100" b="38100"/>
                      <wp:wrapNone/>
                      <wp:docPr id="6" name="Encre 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3CE5F8" id="Encre 6" o:spid="_x0000_s1026" type="#_x0000_t75" style="position:absolute;margin-left:112.7pt;margin-top:23.1pt;width:.75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">
                      <v:imagedata r:id="rId53" o:title=""/>
                    </v:shape>
                  </w:pict>
                </mc:Fallback>
              </mc:AlternateContent>
            </w:r>
          </w:p>
        </w:tc>
      </w:tr>
      <w:tr w:rsidR="009C6C28" w14:paraId="50A57BFD" w14:textId="77777777" w:rsidTr="006C2733">
        <w:trPr>
          <w:trHeight w:val="360"/>
        </w:trPr>
        <w:tc>
          <w:tcPr>
            <w:tcW w:w="1701" w:type="dxa"/>
          </w:tcPr>
          <w:p w14:paraId="6EC66AA4" w14:textId="47996442" w:rsidR="009C6C28" w:rsidRDefault="006C2733">
            <w:pPr>
              <w:keepNext/>
              <w:keepLines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6ABFBABB" wp14:editId="6ABD40E8">
                      <wp:simplePos x="0" y="0"/>
                      <wp:positionH relativeFrom="column">
                        <wp:posOffset>324064</wp:posOffset>
                      </wp:positionH>
                      <wp:positionV relativeFrom="paragraph">
                        <wp:posOffset>-671121</wp:posOffset>
                      </wp:positionV>
                      <wp:extent cx="1643040" cy="1445760"/>
                      <wp:effectExtent l="57150" t="38100" r="0" b="40640"/>
                      <wp:wrapNone/>
                      <wp:docPr id="23" name="Encre 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43040" cy="1445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08F5B23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Encre 23" o:spid="_x0000_s1026" type="#_x0000_t75" style="position:absolute;margin-left:24.8pt;margin-top:-53.55pt;width:130.75pt;height:11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">
                      <v:imagedata r:id="rId55" o:title=""/>
                    </v:shape>
                  </w:pict>
                </mc:Fallback>
              </mc:AlternateContent>
            </w:r>
          </w:p>
        </w:tc>
        <w:tc>
          <w:tcPr>
            <w:tcW w:w="3215" w:type="dxa"/>
            <w:tcBorders>
              <w:top w:val="single" w:sz="4" w:space="0" w:color="F79595" w:themeColor="accent1" w:themeTint="99"/>
            </w:tcBorders>
          </w:tcPr>
          <w:p w14:paraId="4CF5F5DC" w14:textId="77777777" w:rsidR="009C6C28" w:rsidRDefault="009C6C28">
            <w:pPr>
              <w:keepNext/>
              <w:keepLines/>
            </w:pPr>
          </w:p>
        </w:tc>
        <w:tc>
          <w:tcPr>
            <w:tcW w:w="803" w:type="dxa"/>
          </w:tcPr>
          <w:p w14:paraId="12E5E280" w14:textId="77777777" w:rsidR="009C6C28" w:rsidRDefault="009C6C28">
            <w:pPr>
              <w:keepNext/>
              <w:keepLines/>
            </w:pPr>
          </w:p>
        </w:tc>
        <w:tc>
          <w:tcPr>
            <w:tcW w:w="884" w:type="dxa"/>
          </w:tcPr>
          <w:p w14:paraId="182EF95B" w14:textId="35458653" w:rsidR="009C6C28" w:rsidRDefault="009C6C28">
            <w:pPr>
              <w:keepNext/>
              <w:keepLines/>
            </w:pPr>
          </w:p>
        </w:tc>
        <w:tc>
          <w:tcPr>
            <w:tcW w:w="2882" w:type="dxa"/>
            <w:tcBorders>
              <w:top w:val="single" w:sz="4" w:space="0" w:color="F79595" w:themeColor="accent1" w:themeTint="99"/>
            </w:tcBorders>
          </w:tcPr>
          <w:p w14:paraId="5D20DC04" w14:textId="77777777" w:rsidR="009C6C28" w:rsidRDefault="009C6C28">
            <w:pPr>
              <w:keepNext/>
              <w:keepLines/>
            </w:pPr>
          </w:p>
        </w:tc>
      </w:tr>
      <w:tr w:rsidR="009C6C28" w14:paraId="5368C1BA" w14:textId="77777777" w:rsidTr="006C2733">
        <w:trPr>
          <w:trHeight w:val="360"/>
        </w:trPr>
        <w:tc>
          <w:tcPr>
            <w:tcW w:w="1701" w:type="dxa"/>
          </w:tcPr>
          <w:p w14:paraId="77928062" w14:textId="4BDCC031" w:rsidR="009C6C28" w:rsidRDefault="009C6C28"/>
        </w:tc>
        <w:tc>
          <w:tcPr>
            <w:tcW w:w="3215" w:type="dxa"/>
          </w:tcPr>
          <w:p w14:paraId="4A5429E2" w14:textId="77777777" w:rsidR="009C6C28" w:rsidRDefault="009C6C28"/>
        </w:tc>
        <w:tc>
          <w:tcPr>
            <w:tcW w:w="803" w:type="dxa"/>
          </w:tcPr>
          <w:p w14:paraId="19D7ADBA" w14:textId="77777777" w:rsidR="009C6C28" w:rsidRDefault="009C6C28"/>
        </w:tc>
        <w:tc>
          <w:tcPr>
            <w:tcW w:w="884" w:type="dxa"/>
          </w:tcPr>
          <w:p w14:paraId="02307E42" w14:textId="64124C50" w:rsidR="009C6C28" w:rsidRDefault="009C6C28"/>
        </w:tc>
        <w:tc>
          <w:tcPr>
            <w:tcW w:w="2882" w:type="dxa"/>
          </w:tcPr>
          <w:p w14:paraId="19685A9C" w14:textId="77777777" w:rsidR="009C6C28" w:rsidRDefault="009C6C28"/>
        </w:tc>
      </w:tr>
    </w:tbl>
    <w:p w14:paraId="74DCF01B" w14:textId="77777777" w:rsidR="009C6C28" w:rsidRDefault="009C6C28" w:rsidP="007C7591">
      <w:pPr>
        <w:spacing w:before="320"/>
      </w:pPr>
    </w:p>
    <w:sectPr w:rsidR="009C6C28" w:rsidSect="008D2548">
      <w:footerReference w:type="default" r:id="rId56"/>
      <w:headerReference w:type="first" r:id="rId57"/>
      <w:footerReference w:type="first" r:id="rId58"/>
      <w:pgSz w:w="11906" w:h="16838" w:code="9"/>
      <w:pgMar w:top="1080" w:right="1224" w:bottom="1418" w:left="2016" w:header="720" w:footer="36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F14817" w14:textId="77777777" w:rsidR="00675E07" w:rsidRDefault="00675E07">
      <w:pPr>
        <w:spacing w:after="0" w:line="240" w:lineRule="auto"/>
      </w:pPr>
      <w:r>
        <w:separator/>
      </w:r>
    </w:p>
  </w:endnote>
  <w:endnote w:type="continuationSeparator" w:id="0">
    <w:p w14:paraId="34DEBF7A" w14:textId="77777777" w:rsidR="00675E07" w:rsidRDefault="00675E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5000" w:type="pct"/>
      <w:tblBorders>
        <w:top w:val="single" w:sz="4" w:space="0" w:color="DF1010" w:themeColor="accent1" w:themeShade="BF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72" w:type="dxa"/>
        <w:left w:w="0" w:type="dxa"/>
        <w:right w:w="0" w:type="dxa"/>
      </w:tblCellMar>
      <w:tblLook w:val="04A0" w:firstRow="1" w:lastRow="0" w:firstColumn="1" w:lastColumn="0" w:noHBand="0" w:noVBand="1"/>
      <w:tblDescription w:val="Tableau de disposition du pied de page"/>
    </w:tblPr>
    <w:tblGrid>
      <w:gridCol w:w="7548"/>
      <w:gridCol w:w="1118"/>
    </w:tblGrid>
    <w:tr w:rsidR="00FA68E1" w14:paraId="32F44B07" w14:textId="77777777" w:rsidTr="000B25ED">
      <w:tc>
        <w:tcPr>
          <w:tcW w:w="4355" w:type="pct"/>
        </w:tcPr>
        <w:p w14:paraId="32C25269" w14:textId="6691425D" w:rsidR="00FA68E1" w:rsidRDefault="00675E07" w:rsidP="00FA68E1">
          <w:pPr>
            <w:pStyle w:val="Pieddepage"/>
          </w:pPr>
          <w:sdt>
            <w:sdtPr>
              <w:alias w:val="Cahier des charges pour :"/>
              <w:tag w:val="Cahier des charges pour :"/>
              <w:id w:val="-737478360"/>
              <w:placeholder>
                <w:docPart w:val="ABA6B3688243446AA2B79E64062D05E2"/>
              </w:placeholder>
              <w:temporary/>
              <w:showingPlcHdr/>
              <w15:appearance w15:val="hidden"/>
            </w:sdtPr>
            <w:sdtEndPr/>
            <w:sdtContent>
              <w:r w:rsidR="008D2548">
                <w:rPr>
                  <w:lang w:bidi="fr-FR"/>
                </w:rPr>
                <w:t>Cahier des charges</w:t>
              </w:r>
            </w:sdtContent>
          </w:sdt>
          <w:r w:rsidR="00FA68E1">
            <w:rPr>
              <w:lang w:bidi="fr-FR"/>
            </w:rPr>
            <w:t xml:space="preserve"> </w:t>
          </w:r>
          <w:proofErr w:type="gramStart"/>
          <w:r w:rsidR="00FA68E1">
            <w:rPr>
              <w:lang w:bidi="fr-FR"/>
            </w:rPr>
            <w:t>pour</w:t>
          </w:r>
          <w:proofErr w:type="gramEnd"/>
          <w:r w:rsidR="00FA68E1">
            <w:rPr>
              <w:lang w:bidi="fr-FR"/>
            </w:rPr>
            <w:t xml:space="preserve"> </w:t>
          </w:r>
          <w:sdt>
            <w:sdtPr>
              <w:alias w:val="Nom du client :"/>
              <w:tag w:val="Nom du client :"/>
              <w:id w:val="-1471122458"/>
              <w:placeholder>
                <w:docPart w:val="8432B1F441E047F19F8C4D357CD82608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r w:rsidR="006C2733">
                <w:t>Futurama.ca</w:t>
              </w:r>
            </w:sdtContent>
          </w:sdt>
          <w:r w:rsidR="00FA68E1">
            <w:rPr>
              <w:lang w:bidi="fr-FR"/>
            </w:rPr>
            <w:t xml:space="preserve"> </w:t>
          </w:r>
          <w:r w:rsidR="00FA68E1">
            <w:rPr>
              <w:lang w:bidi="fr-FR"/>
            </w:rPr>
            <w:sym w:font="Wingdings" w:char="F0A0"/>
          </w:r>
          <w:sdt>
            <w:sdtPr>
              <w:alias w:val="Date du Cahier des charges :"/>
              <w:tag w:val="Date du Cahier des charges :"/>
              <w:id w:val="1338111185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15:appearance w15:val="hidden"/>
              <w:text/>
            </w:sdtPr>
            <w:sdtEndPr/>
            <w:sdtContent>
              <w:r w:rsidR="00483364">
                <w:t>2022-06-27</w:t>
              </w:r>
            </w:sdtContent>
          </w:sdt>
        </w:p>
      </w:tc>
      <w:tc>
        <w:tcPr>
          <w:tcW w:w="645" w:type="pct"/>
        </w:tcPr>
        <w:p w14:paraId="63E067A0" w14:textId="77777777" w:rsidR="00FA68E1" w:rsidRDefault="00FA68E1" w:rsidP="00FA68E1">
          <w:pPr>
            <w:pStyle w:val="Pieddepage"/>
          </w:pPr>
          <w:r>
            <w:rPr>
              <w:lang w:bidi="fr-FR"/>
            </w:rPr>
            <w:fldChar w:fldCharType="begin"/>
          </w:r>
          <w:r>
            <w:rPr>
              <w:lang w:bidi="fr-FR"/>
            </w:rPr>
            <w:instrText xml:space="preserve"> PAGE   \* MERGEFORMAT </w:instrText>
          </w:r>
          <w:r>
            <w:rPr>
              <w:lang w:bidi="fr-FR"/>
            </w:rPr>
            <w:fldChar w:fldCharType="separate"/>
          </w:r>
          <w:r w:rsidR="00114AFA">
            <w:rPr>
              <w:noProof/>
              <w:lang w:bidi="fr-FR"/>
            </w:rPr>
            <w:t>2</w:t>
          </w:r>
          <w:r>
            <w:rPr>
              <w:noProof/>
              <w:lang w:bidi="fr-FR"/>
            </w:rPr>
            <w:fldChar w:fldCharType="end"/>
          </w:r>
        </w:p>
      </w:tc>
    </w:tr>
  </w:tbl>
  <w:p w14:paraId="60EF2694" w14:textId="77777777" w:rsidR="009C6C28" w:rsidRDefault="009C6C28" w:rsidP="00FA68E1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5000" w:type="pct"/>
      <w:tblBorders>
        <w:top w:val="single" w:sz="4" w:space="0" w:color="DF1010" w:themeColor="accent1" w:themeShade="BF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72" w:type="dxa"/>
        <w:left w:w="0" w:type="dxa"/>
        <w:right w:w="0" w:type="dxa"/>
      </w:tblCellMar>
      <w:tblLook w:val="04A0" w:firstRow="1" w:lastRow="0" w:firstColumn="1" w:lastColumn="0" w:noHBand="0" w:noVBand="1"/>
      <w:tblDescription w:val="Tableau de disposition du pied de page"/>
    </w:tblPr>
    <w:tblGrid>
      <w:gridCol w:w="7548"/>
      <w:gridCol w:w="1118"/>
    </w:tblGrid>
    <w:tr w:rsidR="00051324" w14:paraId="26C35170" w14:textId="77777777" w:rsidTr="00D41B39">
      <w:tc>
        <w:tcPr>
          <w:tcW w:w="4355" w:type="pct"/>
        </w:tcPr>
        <w:p w14:paraId="72E9B79B" w14:textId="73318F23" w:rsidR="00051324" w:rsidRDefault="006C2733" w:rsidP="00051324">
          <w:pPr>
            <w:pStyle w:val="Pieddepage"/>
          </w:pPr>
          <w:r>
            <w:t>Devis pour</w:t>
          </w:r>
          <w:r w:rsidR="00051324">
            <w:rPr>
              <w:lang w:bidi="fr-FR"/>
            </w:rPr>
            <w:t xml:space="preserve"> </w:t>
          </w:r>
          <w:sdt>
            <w:sdtPr>
              <w:alias w:val="Nom du client :"/>
              <w:tag w:val="Nom du client :"/>
              <w:id w:val="2100288948"/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15:appearance w15:val="hidden"/>
              <w:text/>
            </w:sdtPr>
            <w:sdtEndPr/>
            <w:sdtContent>
              <w:r>
                <w:t>Futurama.ca</w:t>
              </w:r>
            </w:sdtContent>
          </w:sdt>
          <w:r w:rsidR="00051324">
            <w:rPr>
              <w:lang w:bidi="fr-FR"/>
            </w:rPr>
            <w:sym w:font="Wingdings" w:char="F0A0"/>
          </w:r>
          <w:r w:rsidR="00051324">
            <w:rPr>
              <w:lang w:bidi="fr-FR"/>
            </w:rPr>
            <w:t xml:space="preserve"> </w:t>
          </w:r>
          <w:sdt>
            <w:sdtPr>
              <w:alias w:val="Date du Cahier des charges :"/>
              <w:tag w:val="Date du Cahier des charges :"/>
              <w:id w:val="-1451003134"/>
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<w15:appearance w15:val="hidden"/>
              <w:text/>
            </w:sdtPr>
            <w:sdtEndPr/>
            <w:sdtContent>
              <w:r w:rsidR="00483364">
                <w:t>2022-06-27</w:t>
              </w:r>
            </w:sdtContent>
          </w:sdt>
        </w:p>
      </w:tc>
      <w:tc>
        <w:tcPr>
          <w:tcW w:w="645" w:type="pct"/>
        </w:tcPr>
        <w:p w14:paraId="0B35B73D" w14:textId="77777777" w:rsidR="00051324" w:rsidRDefault="00051324" w:rsidP="00051324">
          <w:pPr>
            <w:pStyle w:val="Pieddepage"/>
          </w:pPr>
          <w:r>
            <w:rPr>
              <w:lang w:bidi="fr-FR"/>
            </w:rPr>
            <w:fldChar w:fldCharType="begin"/>
          </w:r>
          <w:r>
            <w:rPr>
              <w:lang w:bidi="fr-FR"/>
            </w:rPr>
            <w:instrText xml:space="preserve"> PAGE   \* MERGEFORMAT </w:instrText>
          </w:r>
          <w:r>
            <w:rPr>
              <w:lang w:bidi="fr-FR"/>
            </w:rPr>
            <w:fldChar w:fldCharType="separate"/>
          </w:r>
          <w:r w:rsidR="00430971">
            <w:rPr>
              <w:noProof/>
              <w:lang w:bidi="fr-FR"/>
            </w:rPr>
            <w:t>1</w:t>
          </w:r>
          <w:r>
            <w:rPr>
              <w:noProof/>
              <w:lang w:bidi="fr-FR"/>
            </w:rPr>
            <w:fldChar w:fldCharType="end"/>
          </w:r>
        </w:p>
      </w:tc>
    </w:tr>
  </w:tbl>
  <w:p w14:paraId="2E180AF5" w14:textId="77777777" w:rsidR="00E223AE" w:rsidRDefault="00E223AE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4FFC0D" w14:textId="77777777" w:rsidR="00675E07" w:rsidRDefault="00675E07">
      <w:pPr>
        <w:spacing w:after="0" w:line="240" w:lineRule="auto"/>
      </w:pPr>
      <w:r>
        <w:separator/>
      </w:r>
    </w:p>
  </w:footnote>
  <w:footnote w:type="continuationSeparator" w:id="0">
    <w:p w14:paraId="0DA48E8F" w14:textId="77777777" w:rsidR="00675E07" w:rsidRDefault="00675E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B6DF12" w14:textId="77777777" w:rsidR="00E223AE" w:rsidRDefault="00051324">
    <w:pPr>
      <w:pStyle w:val="En-tte"/>
    </w:pPr>
    <w:r>
      <w:rPr>
        <w:noProof/>
        <w:lang w:bidi="fr-FR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FDCE4DE" wp14:editId="3844FB68">
              <wp:simplePos x="0" y="0"/>
              <wp:positionH relativeFrom="leftMargin">
                <wp:posOffset>549910</wp:posOffset>
              </wp:positionH>
              <wp:positionV relativeFrom="margin">
                <wp:posOffset>0</wp:posOffset>
              </wp:positionV>
              <wp:extent cx="1005840" cy="5733288"/>
              <wp:effectExtent l="0" t="0" r="0" b="0"/>
              <wp:wrapNone/>
              <wp:docPr id="22" name="Zone de texte 22" descr="Titre du documen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05840" cy="57332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96D87B1" w14:textId="04B89EC5" w:rsidR="00051324" w:rsidRDefault="00675E07" w:rsidP="00051324">
                          <w:pPr>
                            <w:pStyle w:val="Titre"/>
                          </w:pPr>
                          <w:sdt>
                            <w:sdtPr>
                              <w:alias w:val="Cahier des charges"/>
                              <w:tag w:val="Cahier des charges"/>
                              <w:id w:val="-1468654071"/>
                              <w:placeholder>
                                <w:docPart w:val="ABA6B3688243446AA2B79E64062D05E2"/>
                              </w:placeholder>
                              <w15:appearance w15:val="hidden"/>
                            </w:sdtPr>
                            <w:sdtEndPr/>
                            <w:sdtContent>
                              <w:r w:rsidR="006C2733">
                                <w:rPr>
                                  <w:lang w:bidi="fr-FR"/>
                                </w:rPr>
                                <w:t>Feuille client</w:t>
                              </w:r>
                            </w:sdtContent>
                          </w:sdt>
                          <w:r w:rsidR="00313EF9"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vert270" wrap="square" lIns="0" tIns="182880" rIns="228600" bIns="4572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15000</wp14:pctWidth>
              </wp14:sizeRelH>
              <wp14:sizeRelV relativeFrom="margin">
                <wp14:pctHeight>75000</wp14:pctHeight>
              </wp14:sizeRelV>
            </wp:anchor>
          </w:drawing>
        </mc:Choice>
        <mc:Fallback>
          <w:pict>
            <v:shapetype w14:anchorId="5FDCE4DE" id="_x0000_t202" coordsize="21600,21600" o:spt="202" path="m,l,21600r21600,l21600,xe">
              <v:stroke joinstyle="miter"/>
              <v:path gradientshapeok="t" o:connecttype="rect"/>
            </v:shapetype>
            <v:shape id="Zone de texte 22" o:spid="_x0000_s1026" type="#_x0000_t202" alt="Titre du document" style="position:absolute;margin-left:43.3pt;margin-top:0;width:79.2pt;height:451.45pt;z-index:-251657216;visibility:visible;mso-wrap-style:square;mso-width-percent:150;mso-height-percent:750;mso-wrap-distance-left:9pt;mso-wrap-distance-top:0;mso-wrap-distance-right:9pt;mso-wrap-distance-bottom:0;mso-position-horizontal:absolute;mso-position-horizontal-relative:left-margin-area;mso-position-vertical:absolute;mso-position-vertical-relative:margin;mso-width-percent:150;mso-height-percent:7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" filled="f" stroked="f" strokeweight=".5pt">
              <v:textbox style="layout-flow:vertical;mso-layout-flow-alt:bottom-to-top;mso-fit-shape-to-text:t" inset="0,14.4pt,18pt">
                <w:txbxContent>
                  <w:p w14:paraId="496D87B1" w14:textId="04B89EC5" w:rsidR="00051324" w:rsidRDefault="00D760BF" w:rsidP="00051324">
                    <w:pPr>
                      <w:pStyle w:val="Titre"/>
                    </w:pPr>
                    <w:sdt>
                      <w:sdtPr>
                        <w:alias w:val="Cahier des charges"/>
                        <w:tag w:val="Cahier des charges"/>
                        <w:id w:val="-1468654071"/>
                        <w:placeholder>
                          <w:docPart w:val="ABA6B3688243446AA2B79E64062D05E2"/>
                        </w:placeholder>
                        <w15:appearance w15:val="hidden"/>
                      </w:sdtPr>
                      <w:sdtEndPr/>
                      <w:sdtContent>
                        <w:r w:rsidR="006C2733">
                          <w:rPr>
                            <w:lang w:bidi="fr-FR"/>
                          </w:rPr>
                          <w:t>Feuille client</w:t>
                        </w:r>
                      </w:sdtContent>
                    </w:sdt>
                    <w:r w:rsidR="00313EF9">
                      <w:t xml:space="preserve"> 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4A4E51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8C6484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62A5F8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680915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F7CEFD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50CE17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388566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37EC7A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876E82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BEA61EC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3204E1"/>
    <w:multiLevelType w:val="hybridMultilevel"/>
    <w:tmpl w:val="B7DC1204"/>
    <w:lvl w:ilvl="0" w:tplc="04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AE56C24"/>
    <w:multiLevelType w:val="hybridMultilevel"/>
    <w:tmpl w:val="C8B68AA6"/>
    <w:lvl w:ilvl="0" w:tplc="7FFA4152">
      <w:start w:val="1"/>
      <w:numFmt w:val="upperRoman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7830889">
    <w:abstractNumId w:val="13"/>
  </w:num>
  <w:num w:numId="2" w16cid:durableId="1071394165">
    <w:abstractNumId w:val="10"/>
  </w:num>
  <w:num w:numId="3" w16cid:durableId="780883265">
    <w:abstractNumId w:val="11"/>
  </w:num>
  <w:num w:numId="4" w16cid:durableId="999232969">
    <w:abstractNumId w:val="9"/>
  </w:num>
  <w:num w:numId="5" w16cid:durableId="1548253903">
    <w:abstractNumId w:val="7"/>
  </w:num>
  <w:num w:numId="6" w16cid:durableId="1965697994">
    <w:abstractNumId w:val="6"/>
  </w:num>
  <w:num w:numId="7" w16cid:durableId="451635156">
    <w:abstractNumId w:val="5"/>
  </w:num>
  <w:num w:numId="8" w16cid:durableId="584192972">
    <w:abstractNumId w:val="4"/>
  </w:num>
  <w:num w:numId="9" w16cid:durableId="1440878791">
    <w:abstractNumId w:val="8"/>
  </w:num>
  <w:num w:numId="10" w16cid:durableId="392121414">
    <w:abstractNumId w:val="3"/>
  </w:num>
  <w:num w:numId="11" w16cid:durableId="1843084245">
    <w:abstractNumId w:val="2"/>
  </w:num>
  <w:num w:numId="12" w16cid:durableId="571163115">
    <w:abstractNumId w:val="1"/>
  </w:num>
  <w:num w:numId="13" w16cid:durableId="1727028882">
    <w:abstractNumId w:val="0"/>
  </w:num>
  <w:num w:numId="14" w16cid:durableId="206224465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733"/>
    <w:rsid w:val="00011CC2"/>
    <w:rsid w:val="00051324"/>
    <w:rsid w:val="00085DC6"/>
    <w:rsid w:val="000C4F1E"/>
    <w:rsid w:val="0010270B"/>
    <w:rsid w:val="001112D6"/>
    <w:rsid w:val="00114AFA"/>
    <w:rsid w:val="00114CAF"/>
    <w:rsid w:val="00132774"/>
    <w:rsid w:val="001543AA"/>
    <w:rsid w:val="00154E3F"/>
    <w:rsid w:val="00175D7F"/>
    <w:rsid w:val="001A4CAF"/>
    <w:rsid w:val="001D2EF1"/>
    <w:rsid w:val="001F77B9"/>
    <w:rsid w:val="002164DC"/>
    <w:rsid w:val="00256A61"/>
    <w:rsid w:val="002C6224"/>
    <w:rsid w:val="002C6FDE"/>
    <w:rsid w:val="002D0BC9"/>
    <w:rsid w:val="002F326E"/>
    <w:rsid w:val="00313EF9"/>
    <w:rsid w:val="00323C39"/>
    <w:rsid w:val="0032517A"/>
    <w:rsid w:val="003508D0"/>
    <w:rsid w:val="00351DAF"/>
    <w:rsid w:val="00374515"/>
    <w:rsid w:val="00383B97"/>
    <w:rsid w:val="003F59B5"/>
    <w:rsid w:val="004059F6"/>
    <w:rsid w:val="00430971"/>
    <w:rsid w:val="00461138"/>
    <w:rsid w:val="0046686E"/>
    <w:rsid w:val="00483364"/>
    <w:rsid w:val="004842A5"/>
    <w:rsid w:val="004958EB"/>
    <w:rsid w:val="004E79F0"/>
    <w:rsid w:val="004F3137"/>
    <w:rsid w:val="004F4F1D"/>
    <w:rsid w:val="005036E9"/>
    <w:rsid w:val="00507D41"/>
    <w:rsid w:val="005230E0"/>
    <w:rsid w:val="0052319D"/>
    <w:rsid w:val="005611EC"/>
    <w:rsid w:val="005762C3"/>
    <w:rsid w:val="00596F29"/>
    <w:rsid w:val="005A2DD8"/>
    <w:rsid w:val="005A58AE"/>
    <w:rsid w:val="005B6677"/>
    <w:rsid w:val="005D2CA3"/>
    <w:rsid w:val="005D5C74"/>
    <w:rsid w:val="00637FEE"/>
    <w:rsid w:val="00654881"/>
    <w:rsid w:val="00675E07"/>
    <w:rsid w:val="006A203A"/>
    <w:rsid w:val="006B23CE"/>
    <w:rsid w:val="006C2733"/>
    <w:rsid w:val="00742D45"/>
    <w:rsid w:val="00773B79"/>
    <w:rsid w:val="007821FB"/>
    <w:rsid w:val="007B5D2F"/>
    <w:rsid w:val="007C7591"/>
    <w:rsid w:val="007F2EA4"/>
    <w:rsid w:val="00815536"/>
    <w:rsid w:val="008D2548"/>
    <w:rsid w:val="008D7ECD"/>
    <w:rsid w:val="00900CFB"/>
    <w:rsid w:val="00944E1A"/>
    <w:rsid w:val="009478C7"/>
    <w:rsid w:val="00963EAE"/>
    <w:rsid w:val="00971786"/>
    <w:rsid w:val="0099614D"/>
    <w:rsid w:val="009A4E3A"/>
    <w:rsid w:val="009B0A6C"/>
    <w:rsid w:val="009C2CC4"/>
    <w:rsid w:val="009C6C28"/>
    <w:rsid w:val="009D4851"/>
    <w:rsid w:val="009F3C00"/>
    <w:rsid w:val="00A112D0"/>
    <w:rsid w:val="00A1349D"/>
    <w:rsid w:val="00A1431B"/>
    <w:rsid w:val="00A16C5E"/>
    <w:rsid w:val="00A27041"/>
    <w:rsid w:val="00B2234F"/>
    <w:rsid w:val="00B55DE2"/>
    <w:rsid w:val="00B74C65"/>
    <w:rsid w:val="00BC699D"/>
    <w:rsid w:val="00BE07AA"/>
    <w:rsid w:val="00BE72B3"/>
    <w:rsid w:val="00C2321F"/>
    <w:rsid w:val="00C83B47"/>
    <w:rsid w:val="00CB20EE"/>
    <w:rsid w:val="00D04347"/>
    <w:rsid w:val="00D151D5"/>
    <w:rsid w:val="00D20CDA"/>
    <w:rsid w:val="00D37C08"/>
    <w:rsid w:val="00D760BF"/>
    <w:rsid w:val="00D91798"/>
    <w:rsid w:val="00DB279F"/>
    <w:rsid w:val="00DB516C"/>
    <w:rsid w:val="00E10A0E"/>
    <w:rsid w:val="00E17772"/>
    <w:rsid w:val="00E223AE"/>
    <w:rsid w:val="00E451D9"/>
    <w:rsid w:val="00E739A2"/>
    <w:rsid w:val="00E967F0"/>
    <w:rsid w:val="00EB313E"/>
    <w:rsid w:val="00EC6DDE"/>
    <w:rsid w:val="00F43B9D"/>
    <w:rsid w:val="00F95547"/>
    <w:rsid w:val="00FA2FEF"/>
    <w:rsid w:val="00FA68E1"/>
    <w:rsid w:val="00FF3DD9"/>
    <w:rsid w:val="00FF4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CC35898"/>
  <w15:chartTrackingRefBased/>
  <w15:docId w15:val="{0811A2B4-F3DB-4771-8EC9-2FBBF65E2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C483D" w:themeColor="text2"/>
        <w:lang w:val="fr-FR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 w:qFormat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2DD8"/>
  </w:style>
  <w:style w:type="paragraph" w:styleId="Titre1">
    <w:name w:val="heading 1"/>
    <w:basedOn w:val="Normal"/>
    <w:next w:val="Normal"/>
    <w:link w:val="Titre1Car"/>
    <w:uiPriority w:val="9"/>
    <w:qFormat/>
    <w:rsid w:val="005A2DD8"/>
    <w:pPr>
      <w:keepNext/>
      <w:keepLines/>
      <w:pBdr>
        <w:bottom w:val="single" w:sz="8" w:space="0" w:color="FCDBDB" w:themeColor="accent1" w:themeTint="33"/>
      </w:pBdr>
      <w:spacing w:before="320" w:after="200" w:line="240" w:lineRule="auto"/>
      <w:outlineLvl w:val="0"/>
    </w:pPr>
    <w:rPr>
      <w:rFonts w:asciiTheme="majorHAnsi" w:eastAsiaTheme="majorEastAsia" w:hAnsiTheme="majorHAnsi" w:cstheme="majorBidi"/>
      <w:color w:val="DF1010" w:themeColor="accent1" w:themeShade="BF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A2DD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DF1010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5A2DD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940B0B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5A2DD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940B0B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A2DD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A2DD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Logo">
    <w:name w:val="Logo"/>
    <w:basedOn w:val="Normal"/>
    <w:uiPriority w:val="99"/>
    <w:semiHidden/>
    <w:unhideWhenUsed/>
    <w:pPr>
      <w:spacing w:before="600"/>
    </w:pPr>
  </w:style>
  <w:style w:type="character" w:styleId="Textedelespacerserv">
    <w:name w:val="Placeholder Text"/>
    <w:basedOn w:val="Policepardfaut"/>
    <w:uiPriority w:val="99"/>
    <w:semiHidden/>
    <w:rsid w:val="005A2DD8"/>
    <w:rPr>
      <w:color w:val="DF1010" w:themeColor="accent1" w:themeShade="BF"/>
    </w:rPr>
  </w:style>
  <w:style w:type="paragraph" w:styleId="Titre">
    <w:name w:val="Title"/>
    <w:basedOn w:val="Normal"/>
    <w:next w:val="Normal"/>
    <w:link w:val="TitreCar"/>
    <w:uiPriority w:val="2"/>
    <w:qFormat/>
    <w:pPr>
      <w:spacing w:after="0" w:line="240" w:lineRule="auto"/>
      <w:jc w:val="right"/>
    </w:pPr>
    <w:rPr>
      <w:rFonts w:asciiTheme="majorHAnsi" w:eastAsiaTheme="majorEastAsia" w:hAnsiTheme="majorHAnsi" w:cstheme="majorBidi"/>
      <w:kern w:val="28"/>
      <w:sz w:val="62"/>
      <w:szCs w:val="62"/>
    </w:rPr>
  </w:style>
  <w:style w:type="character" w:customStyle="1" w:styleId="TitreCar">
    <w:name w:val="Titre Car"/>
    <w:basedOn w:val="Policepardfaut"/>
    <w:link w:val="Titre"/>
    <w:uiPriority w:val="2"/>
    <w:rPr>
      <w:rFonts w:asciiTheme="majorHAnsi" w:eastAsiaTheme="majorEastAsia" w:hAnsiTheme="majorHAnsi" w:cstheme="majorBidi"/>
      <w:kern w:val="28"/>
      <w:sz w:val="62"/>
      <w:szCs w:val="62"/>
    </w:rPr>
  </w:style>
  <w:style w:type="paragraph" w:styleId="Sous-titre">
    <w:name w:val="Subtitle"/>
    <w:basedOn w:val="Normal"/>
    <w:next w:val="Normal"/>
    <w:link w:val="Sous-titreCar"/>
    <w:uiPriority w:val="3"/>
    <w:qFormat/>
    <w:pPr>
      <w:numPr>
        <w:ilvl w:val="1"/>
      </w:numPr>
      <w:spacing w:before="320" w:line="240" w:lineRule="auto"/>
    </w:pPr>
    <w:rPr>
      <w:b/>
      <w:bCs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3"/>
    <w:rPr>
      <w:b/>
      <w:bCs/>
      <w:sz w:val="28"/>
      <w:szCs w:val="28"/>
    </w:rPr>
  </w:style>
  <w:style w:type="paragraph" w:styleId="Sansinterligne">
    <w:name w:val="No Spacing"/>
    <w:uiPriority w:val="1"/>
    <w:qFormat/>
    <w:pPr>
      <w:spacing w:before="60" w:after="0" w:line="240" w:lineRule="auto"/>
    </w:pPr>
  </w:style>
  <w:style w:type="table" w:styleId="Grilledutableau">
    <w:name w:val="Table Grid"/>
    <w:basedOn w:val="Tableau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5A2DD8"/>
    <w:rPr>
      <w:rFonts w:asciiTheme="majorHAnsi" w:eastAsiaTheme="majorEastAsia" w:hAnsiTheme="majorHAnsi" w:cstheme="majorBidi"/>
      <w:color w:val="DF1010" w:themeColor="accent1" w:themeShade="BF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Pr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Pr>
      <w:b/>
      <w:bCs/>
      <w:i/>
      <w:iCs/>
      <w:sz w:val="24"/>
      <w:szCs w:val="24"/>
    </w:rPr>
  </w:style>
  <w:style w:type="paragraph" w:styleId="En-tte">
    <w:name w:val="header"/>
    <w:basedOn w:val="Normal"/>
    <w:link w:val="En-tte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table" w:customStyle="1" w:styleId="Tableaudeconseils">
    <w:name w:val="Tableau de conseils"/>
    <w:basedOn w:val="Tableau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extedeconseil">
    <w:name w:val="Texte de conseil"/>
    <w:basedOn w:val="Normal"/>
    <w:uiPriority w:val="99"/>
    <w:semiHidden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ne">
    <w:name w:val="Icône"/>
    <w:basedOn w:val="Normal"/>
    <w:uiPriority w:val="99"/>
    <w:semiHidden/>
    <w:qFormat/>
    <w:pPr>
      <w:spacing w:before="160" w:after="160" w:line="240" w:lineRule="auto"/>
      <w:jc w:val="center"/>
    </w:pPr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leauducahierdescharges">
    <w:name w:val="Tableau du cahier des charges"/>
    <w:basedOn w:val="TableauNormal"/>
    <w:uiPriority w:val="99"/>
    <w:rsid w:val="005A2DD8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F1010" w:themeFill="accent1" w:themeFillShade="BF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M3">
    <w:name w:val="toc 3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paragraph" w:styleId="TM4">
    <w:name w:val="toc 4"/>
    <w:basedOn w:val="Normal"/>
    <w:next w:val="Normal"/>
    <w:autoRedefine/>
    <w:uiPriority w:val="39"/>
    <w:semiHidden/>
    <w:unhideWhenUsed/>
    <w:pPr>
      <w:spacing w:after="100"/>
      <w:ind w:left="720" w:right="3240"/>
    </w:pPr>
  </w:style>
  <w:style w:type="table" w:customStyle="1" w:styleId="Tableaudedisposition">
    <w:name w:val="Tableau de disposition"/>
    <w:basedOn w:val="TableauNormal"/>
    <w:uiPriority w:val="99"/>
    <w:pPr>
      <w:spacing w:before="60" w:after="0" w:line="240" w:lineRule="auto"/>
      <w:ind w:left="144" w:right="144"/>
    </w:pPr>
    <w:tblPr>
      <w:tblCellMar>
        <w:left w:w="0" w:type="dxa"/>
        <w:right w:w="0" w:type="dxa"/>
      </w:tblCellMar>
    </w:tblPr>
  </w:style>
  <w:style w:type="paragraph" w:customStyle="1" w:styleId="Titreduformulaire">
    <w:name w:val="Titre du formulaire"/>
    <w:basedOn w:val="Normal"/>
    <w:next w:val="Normal"/>
    <w:uiPriority w:val="2"/>
    <w:qFormat/>
    <w:rsid w:val="005A2DD8"/>
    <w:pPr>
      <w:spacing w:before="80" w:after="60" w:line="240" w:lineRule="auto"/>
    </w:pPr>
    <w:rPr>
      <w:rFonts w:asciiTheme="majorHAnsi" w:eastAsiaTheme="majorEastAsia" w:hAnsiTheme="majorHAnsi" w:cstheme="majorBidi"/>
      <w:color w:val="DF1010" w:themeColor="accent1" w:themeShade="BF"/>
    </w:rPr>
  </w:style>
  <w:style w:type="paragraph" w:customStyle="1" w:styleId="Nom">
    <w:name w:val="Nom"/>
    <w:basedOn w:val="Normal"/>
    <w:uiPriority w:val="2"/>
    <w:qFormat/>
    <w:rsid w:val="005A2DD8"/>
    <w:pPr>
      <w:spacing w:before="60" w:after="60" w:line="240" w:lineRule="auto"/>
    </w:pPr>
    <w:rPr>
      <w:rFonts w:asciiTheme="majorHAnsi" w:eastAsiaTheme="majorEastAsia" w:hAnsiTheme="majorHAnsi" w:cstheme="majorBidi"/>
      <w:color w:val="DF1010" w:themeColor="accent1" w:themeShade="BF"/>
      <w:sz w:val="36"/>
      <w:szCs w:val="36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pPr>
      <w:spacing w:after="120"/>
      <w:ind w:left="360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</w:style>
  <w:style w:type="character" w:styleId="lev">
    <w:name w:val="Strong"/>
    <w:basedOn w:val="Policepardfaut"/>
    <w:uiPriority w:val="10"/>
    <w:unhideWhenUsed/>
    <w:qFormat/>
    <w:rPr>
      <w:b/>
      <w:bCs/>
    </w:rPr>
  </w:style>
  <w:style w:type="paragraph" w:styleId="Formuledepolitesse">
    <w:name w:val="Closing"/>
    <w:basedOn w:val="Normal"/>
    <w:link w:val="FormuledepolitesseCar"/>
    <w:uiPriority w:val="11"/>
    <w:unhideWhenUsed/>
    <w:qFormat/>
    <w:pPr>
      <w:spacing w:before="720" w:after="0" w:line="240" w:lineRule="auto"/>
    </w:pPr>
  </w:style>
  <w:style w:type="character" w:customStyle="1" w:styleId="FormuledepolitesseCar">
    <w:name w:val="Formule de politesse Car"/>
    <w:basedOn w:val="Policepardfaut"/>
    <w:link w:val="Formuledepolitesse"/>
    <w:uiPriority w:val="11"/>
  </w:style>
  <w:style w:type="table" w:customStyle="1" w:styleId="Tableausignature">
    <w:name w:val="Tableau signature"/>
    <w:basedOn w:val="TableauNormal"/>
    <w:uiPriority w:val="99"/>
    <w:pPr>
      <w:spacing w:after="0" w:line="240" w:lineRule="auto"/>
    </w:pPr>
    <w:tblPr/>
  </w:style>
  <w:style w:type="paragraph" w:styleId="Listepuces">
    <w:name w:val="List Bullet"/>
    <w:basedOn w:val="Normal"/>
    <w:uiPriority w:val="4"/>
    <w:unhideWhenUsed/>
    <w:qFormat/>
    <w:pPr>
      <w:numPr>
        <w:numId w:val="4"/>
      </w:numPr>
      <w:contextualSpacing/>
    </w:pPr>
  </w:style>
  <w:style w:type="character" w:customStyle="1" w:styleId="En-tteCar">
    <w:name w:val="En-tête Car"/>
    <w:basedOn w:val="Policepardfaut"/>
    <w:link w:val="En-tte"/>
    <w:uiPriority w:val="99"/>
  </w:style>
  <w:style w:type="paragraph" w:styleId="Pieddepage">
    <w:name w:val="footer"/>
    <w:basedOn w:val="Normal"/>
    <w:link w:val="PieddepageCar"/>
    <w:uiPriority w:val="99"/>
    <w:unhideWhenUsed/>
    <w:qFormat/>
    <w:pPr>
      <w:spacing w:after="0" w:line="240" w:lineRule="auto"/>
    </w:pPr>
    <w:rPr>
      <w:i/>
      <w:iCs/>
      <w:sz w:val="18"/>
      <w:szCs w:val="18"/>
    </w:rPr>
  </w:style>
  <w:style w:type="character" w:customStyle="1" w:styleId="PieddepageCar">
    <w:name w:val="Pied de page Car"/>
    <w:basedOn w:val="Policepardfaut"/>
    <w:link w:val="Pieddepage"/>
    <w:uiPriority w:val="99"/>
    <w:rPr>
      <w:i/>
      <w:iCs/>
      <w:sz w:val="18"/>
      <w:szCs w:val="18"/>
    </w:rPr>
  </w:style>
  <w:style w:type="character" w:customStyle="1" w:styleId="Titre5Car">
    <w:name w:val="Titre 5 Car"/>
    <w:basedOn w:val="Policepardfaut"/>
    <w:link w:val="Titre5"/>
    <w:uiPriority w:val="9"/>
    <w:semiHidden/>
    <w:rsid w:val="005A2DD8"/>
    <w:rPr>
      <w:rFonts w:asciiTheme="majorHAnsi" w:eastAsiaTheme="majorEastAsia" w:hAnsiTheme="majorHAnsi" w:cstheme="majorBidi"/>
      <w:color w:val="DF1010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5A2DD8"/>
    <w:rPr>
      <w:rFonts w:asciiTheme="majorHAnsi" w:eastAsiaTheme="majorEastAsia" w:hAnsiTheme="majorHAnsi" w:cstheme="majorBidi"/>
      <w:color w:val="940B0B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5A2DD8"/>
    <w:rPr>
      <w:rFonts w:asciiTheme="majorHAnsi" w:eastAsiaTheme="majorEastAsia" w:hAnsiTheme="majorHAnsi" w:cstheme="majorBidi"/>
      <w:i/>
      <w:iCs/>
      <w:color w:val="940B0B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5A2DD8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5A2DD8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Accentuationintense">
    <w:name w:val="Intense Emphasis"/>
    <w:basedOn w:val="Policepardfaut"/>
    <w:uiPriority w:val="21"/>
    <w:semiHidden/>
    <w:unhideWhenUsed/>
    <w:qFormat/>
    <w:rsid w:val="005A2DD8"/>
    <w:rPr>
      <w:i/>
      <w:iCs/>
      <w:color w:val="DF1010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rsid w:val="005A2DD8"/>
    <w:pPr>
      <w:pBdr>
        <w:top w:val="single" w:sz="4" w:space="10" w:color="DF1010" w:themeColor="accent1" w:themeShade="BF"/>
        <w:bottom w:val="single" w:sz="4" w:space="10" w:color="DF1010" w:themeColor="accent1" w:themeShade="BF"/>
      </w:pBdr>
      <w:spacing w:before="360" w:after="360"/>
      <w:ind w:left="864" w:right="864"/>
      <w:jc w:val="center"/>
    </w:pPr>
    <w:rPr>
      <w:i/>
      <w:iCs/>
      <w:color w:val="DF1010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sid w:val="005A2DD8"/>
    <w:rPr>
      <w:i/>
      <w:iCs/>
      <w:color w:val="DF1010" w:themeColor="accent1" w:themeShade="BF"/>
    </w:rPr>
  </w:style>
  <w:style w:type="character" w:styleId="Rfrenceintense">
    <w:name w:val="Intense Reference"/>
    <w:basedOn w:val="Policepardfaut"/>
    <w:uiPriority w:val="32"/>
    <w:semiHidden/>
    <w:unhideWhenUsed/>
    <w:qFormat/>
    <w:rsid w:val="005A2DD8"/>
    <w:rPr>
      <w:b/>
      <w:bCs/>
      <w:caps w:val="0"/>
      <w:smallCaps/>
      <w:color w:val="DF1010" w:themeColor="accent1" w:themeShade="BF"/>
      <w:spacing w:val="5"/>
    </w:rPr>
  </w:style>
  <w:style w:type="paragraph" w:styleId="Normalcentr">
    <w:name w:val="Block Text"/>
    <w:basedOn w:val="Normal"/>
    <w:uiPriority w:val="99"/>
    <w:semiHidden/>
    <w:unhideWhenUsed/>
    <w:rsid w:val="005A2DD8"/>
    <w:pPr>
      <w:pBdr>
        <w:top w:val="single" w:sz="2" w:space="10" w:color="DF1010" w:themeColor="accent1" w:themeShade="BF"/>
        <w:left w:val="single" w:sz="2" w:space="10" w:color="DF1010" w:themeColor="accent1" w:themeShade="BF"/>
        <w:bottom w:val="single" w:sz="2" w:space="10" w:color="DF1010" w:themeColor="accent1" w:themeShade="BF"/>
        <w:right w:val="single" w:sz="2" w:space="10" w:color="DF1010" w:themeColor="accent1" w:themeShade="BF"/>
      </w:pBdr>
      <w:ind w:left="1152" w:right="1152"/>
    </w:pPr>
    <w:rPr>
      <w:i/>
      <w:iCs/>
      <w:color w:val="DF1010" w:themeColor="accent1" w:themeShade="BF"/>
    </w:rPr>
  </w:style>
  <w:style w:type="character" w:styleId="Lienhypertextesuivivisit">
    <w:name w:val="FollowedHyperlink"/>
    <w:basedOn w:val="Policepardfaut"/>
    <w:uiPriority w:val="99"/>
    <w:semiHidden/>
    <w:unhideWhenUsed/>
    <w:rsid w:val="005A2DD8"/>
    <w:rPr>
      <w:color w:val="7B4968" w:themeColor="accent5" w:themeShade="BF"/>
      <w:u w:val="single"/>
    </w:rPr>
  </w:style>
  <w:style w:type="character" w:styleId="Lienhypertexte">
    <w:name w:val="Hyperlink"/>
    <w:basedOn w:val="Policepardfaut"/>
    <w:uiPriority w:val="99"/>
    <w:semiHidden/>
    <w:unhideWhenUsed/>
    <w:rsid w:val="005A2DD8"/>
    <w:rPr>
      <w:color w:val="295A66" w:themeColor="accent4" w:themeShade="80"/>
      <w:u w:val="single"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5A2DD8"/>
    <w:rPr>
      <w:color w:val="595959" w:themeColor="text1" w:themeTint="A6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177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17772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7B5D2F"/>
    <w:pPr>
      <w:spacing w:after="160" w:line="259" w:lineRule="auto"/>
      <w:ind w:left="720"/>
      <w:contextualSpacing/>
    </w:pPr>
    <w:rPr>
      <w:rFonts w:eastAsiaTheme="minorHAnsi"/>
      <w:color w:val="auto"/>
      <w:sz w:val="22"/>
      <w:szCs w:val="22"/>
      <w:lang w:val="en-C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customXml" Target="ink/ink1.xml"/><Relationship Id="rId55" Type="http://schemas.openxmlformats.org/officeDocument/2006/relationships/image" Target="media/image42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customXml" Target="ink/ink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customXml" Target="ink/ink2.xml"/><Relationship Id="rId60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nat\AppData\Roaming\Microsoft\Templates\&#201;nonc&#233;%20des%20travaux%20(conception%20roug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B5F9A460EA549B5B303EDA34F0864D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2B2D030-BCD8-40BC-9821-C3016EC3B027}"/>
      </w:docPartPr>
      <w:docPartBody>
        <w:p w:rsidR="00E31755" w:rsidRDefault="0063482D">
          <w:pPr>
            <w:pStyle w:val="1B5F9A460EA549B5B303EDA34F0864D6"/>
          </w:pPr>
          <w:r>
            <w:rPr>
              <w:lang w:bidi="fr-FR"/>
            </w:rPr>
            <w:t>Nom de la société</w:t>
          </w:r>
        </w:p>
      </w:docPartBody>
    </w:docPart>
    <w:docPart>
      <w:docPartPr>
        <w:name w:val="7A30C4813EBB42ABAAE49C420951D87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C9E8F1-6D5A-45AE-AC8D-AC8DDA70E79A}"/>
      </w:docPartPr>
      <w:docPartBody>
        <w:p w:rsidR="00E31755" w:rsidRDefault="0063482D">
          <w:pPr>
            <w:pStyle w:val="7A30C4813EBB42ABAAE49C420951D87F"/>
          </w:pPr>
          <w:r>
            <w:rPr>
              <w:lang w:bidi="fr-FR"/>
            </w:rPr>
            <w:t>Adresse de la société</w:t>
          </w:r>
        </w:p>
      </w:docPartBody>
    </w:docPart>
    <w:docPart>
      <w:docPartPr>
        <w:name w:val="924F67B49A1642E8B753E796DBDE8A2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B72155B-0964-46AB-B80B-A3F10F4275CC}"/>
      </w:docPartPr>
      <w:docPartBody>
        <w:p w:rsidR="00E31755" w:rsidRDefault="0063482D">
          <w:pPr>
            <w:pStyle w:val="924F67B49A1642E8B753E796DBDE8A29"/>
          </w:pPr>
          <w:r>
            <w:rPr>
              <w:lang w:bidi="fr-FR"/>
            </w:rPr>
            <w:t>Code postal, Ville</w:t>
          </w:r>
        </w:p>
      </w:docPartBody>
    </w:docPart>
    <w:docPart>
      <w:docPartPr>
        <w:name w:val="8E532646E6324546BE67F4CADA07652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7CF54E1-99CD-4D79-9E55-12B2A5E28821}"/>
      </w:docPartPr>
      <w:docPartBody>
        <w:p w:rsidR="00E31755" w:rsidRDefault="0063482D">
          <w:pPr>
            <w:pStyle w:val="8E532646E6324546BE67F4CADA076529"/>
          </w:pPr>
          <w:r>
            <w:rPr>
              <w:lang w:bidi="fr-FR"/>
            </w:rPr>
            <w:t>Date</w:t>
          </w:r>
        </w:p>
      </w:docPartBody>
    </w:docPart>
    <w:docPart>
      <w:docPartPr>
        <w:name w:val="ACBE6062B8F24AD0AE4E719DC5ED832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24DA2A5-F608-42BA-B764-4EF541AD5E0F}"/>
      </w:docPartPr>
      <w:docPartBody>
        <w:p w:rsidR="00E31755" w:rsidRDefault="0063482D">
          <w:pPr>
            <w:pStyle w:val="ACBE6062B8F24AD0AE4E719DC5ED8323"/>
          </w:pPr>
          <w:r>
            <w:rPr>
              <w:lang w:bidi="fr-FR"/>
            </w:rPr>
            <w:t>Services effectués par :</w:t>
          </w:r>
        </w:p>
      </w:docPartBody>
    </w:docPart>
    <w:docPart>
      <w:docPartPr>
        <w:name w:val="863419DEDC1F4D39B0D3F076229CA01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D6D9730-B3D8-47F0-8C47-F5BA40B37FC4}"/>
      </w:docPartPr>
      <w:docPartBody>
        <w:p w:rsidR="00E31755" w:rsidRDefault="0063482D">
          <w:pPr>
            <w:pStyle w:val="863419DEDC1F4D39B0D3F076229CA013"/>
          </w:pPr>
          <w:r>
            <w:rPr>
              <w:lang w:bidi="fr-FR"/>
            </w:rPr>
            <w:t>Services effectués pour :</w:t>
          </w:r>
        </w:p>
      </w:docPartBody>
    </w:docPart>
    <w:docPart>
      <w:docPartPr>
        <w:name w:val="EF89F2C07C71422BA0D5A9E8F38B49B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FC19240-5C9F-4E52-80B5-7413B5E4F075}"/>
      </w:docPartPr>
      <w:docPartBody>
        <w:p w:rsidR="00E31755" w:rsidRDefault="0063482D">
          <w:pPr>
            <w:pStyle w:val="EF89F2C07C71422BA0D5A9E8F38B49BF"/>
          </w:pPr>
          <w:r w:rsidRPr="002C6224">
            <w:rPr>
              <w:lang w:bidi="fr-FR"/>
            </w:rPr>
            <w:t>Date</w:t>
          </w:r>
        </w:p>
      </w:docPartBody>
    </w:docPart>
    <w:docPart>
      <w:docPartPr>
        <w:name w:val="C6F7668F4B6849B39BD34041922980C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F7CACD2-7975-41C8-A213-E36406628D67}"/>
      </w:docPartPr>
      <w:docPartBody>
        <w:p w:rsidR="00E31755" w:rsidRDefault="0063482D">
          <w:pPr>
            <w:pStyle w:val="C6F7668F4B6849B39BD34041922980CF"/>
          </w:pPr>
          <w:r>
            <w:rPr>
              <w:lang w:bidi="fr-FR"/>
            </w:rPr>
            <w:t>Nom du client</w:t>
          </w:r>
        </w:p>
      </w:docPartBody>
    </w:docPart>
    <w:docPart>
      <w:docPartPr>
        <w:name w:val="26947712187246159F48D4299B55DD2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31120B4-5600-4F44-ABD2-2FF8FC3D5A7B}"/>
      </w:docPartPr>
      <w:docPartBody>
        <w:p w:rsidR="00E31755" w:rsidRDefault="0063482D">
          <w:pPr>
            <w:pStyle w:val="26947712187246159F48D4299B55DD28"/>
          </w:pPr>
          <w:r>
            <w:rPr>
              <w:lang w:bidi="fr-FR"/>
            </w:rPr>
            <w:t>Adresse du client</w:t>
          </w:r>
        </w:p>
      </w:docPartBody>
    </w:docPart>
    <w:docPart>
      <w:docPartPr>
        <w:name w:val="11F224B937454D57B53F69124EA1865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60BA113-8A1F-4821-A593-F691F7E4F40D}"/>
      </w:docPartPr>
      <w:docPartBody>
        <w:p w:rsidR="00E31755" w:rsidRDefault="0063482D">
          <w:pPr>
            <w:pStyle w:val="11F224B937454D57B53F69124EA18651"/>
          </w:pPr>
          <w:r>
            <w:rPr>
              <w:lang w:bidi="fr-FR"/>
            </w:rPr>
            <w:t>Code postal, Ville</w:t>
          </w:r>
        </w:p>
      </w:docPartBody>
    </w:docPart>
    <w:docPart>
      <w:docPartPr>
        <w:name w:val="D5E642AC60FE45B694BEFB7E4D3B40A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AD485F5-E1B7-40BA-A8DB-A2BEC0B42222}"/>
      </w:docPartPr>
      <w:docPartBody>
        <w:p w:rsidR="00E31755" w:rsidRDefault="0063482D">
          <w:pPr>
            <w:pStyle w:val="D5E642AC60FE45B694BEFB7E4D3B40A5"/>
          </w:pPr>
          <w:r>
            <w:rPr>
              <w:lang w:bidi="fr-FR"/>
            </w:rPr>
            <w:t>Période d'exécution</w:t>
          </w:r>
        </w:p>
      </w:docPartBody>
    </w:docPart>
    <w:docPart>
      <w:docPartPr>
        <w:name w:val="5CF68D741E214267B9338F8EEEAEB4D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BE2F293-4099-4CF4-A4F5-C0A3F8EBE3A8}"/>
      </w:docPartPr>
      <w:docPartBody>
        <w:p w:rsidR="00E31755" w:rsidRDefault="0063482D">
          <w:pPr>
            <w:pStyle w:val="5CF68D741E214267B9338F8EEEAEB4D8"/>
          </w:pPr>
          <w:r>
            <w:rPr>
              <w:lang w:bidi="fr-FR"/>
            </w:rPr>
            <w:t>Les services doivent commencer le</w:t>
          </w:r>
        </w:p>
      </w:docPartBody>
    </w:docPart>
    <w:docPart>
      <w:docPartPr>
        <w:name w:val="78AEB47AF9B94E26BA2B6CBD33D3005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AADE020-D649-4533-ACDA-335507C24D30}"/>
      </w:docPartPr>
      <w:docPartBody>
        <w:p w:rsidR="00E31755" w:rsidRDefault="0063482D">
          <w:pPr>
            <w:pStyle w:val="78AEB47AF9B94E26BA2B6CBD33D30059"/>
          </w:pPr>
          <w:r>
            <w:rPr>
              <w:lang w:bidi="fr-FR"/>
            </w:rPr>
            <w:t>Ampleur des travaux</w:t>
          </w:r>
        </w:p>
      </w:docPartBody>
    </w:docPart>
    <w:docPart>
      <w:docPartPr>
        <w:name w:val="8A962E30246846EEB71399D126A6922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F7881DF4-47F8-4C4D-85C1-97FD3ED99E3B}"/>
      </w:docPartPr>
      <w:docPartBody>
        <w:p w:rsidR="00E31755" w:rsidRDefault="0063482D">
          <w:pPr>
            <w:pStyle w:val="8A962E30246846EEB71399D126A69227"/>
          </w:pPr>
          <w:r>
            <w:rPr>
              <w:lang w:bidi="fr-FR"/>
            </w:rPr>
            <w:t>Le fournisseur fournit les services et les livrables comme suit :</w:t>
          </w:r>
        </w:p>
      </w:docPartBody>
    </w:docPart>
    <w:docPart>
      <w:docPartPr>
        <w:name w:val="27D3CBECC58A4A83BB5783888537671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52F32AC5-D5F9-48CB-86B3-E481B8809B3D}"/>
      </w:docPartPr>
      <w:docPartBody>
        <w:p w:rsidR="00E31755" w:rsidRDefault="0063482D">
          <w:pPr>
            <w:pStyle w:val="27D3CBECC58A4A83BB57838885376718"/>
          </w:pPr>
          <w:r>
            <w:rPr>
              <w:lang w:bidi="fr-FR"/>
            </w:rPr>
            <w:t>Livrables</w:t>
          </w:r>
        </w:p>
      </w:docPartBody>
    </w:docPart>
    <w:docPart>
      <w:docPartPr>
        <w:name w:val="23FACAA406724AC1813A5DF77498F9F9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44C02F0-02F8-4D51-9322-A3EABF9E16C5}"/>
      </w:docPartPr>
      <w:docPartBody>
        <w:p w:rsidR="00E31755" w:rsidRDefault="0063482D">
          <w:pPr>
            <w:pStyle w:val="23FACAA406724AC1813A5DF77498F9F9"/>
          </w:pPr>
          <w:r>
            <w:rPr>
              <w:lang w:bidi="fr-FR"/>
            </w:rPr>
            <w:t>Responsabilités du fournisseur</w:t>
          </w:r>
        </w:p>
      </w:docPartBody>
    </w:docPart>
    <w:docPart>
      <w:docPartPr>
        <w:name w:val="81A48DFABB974ACCA24079F17F2CAAA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2E787E6-C318-4D47-ACF0-ECD01461AFC2}"/>
      </w:docPartPr>
      <w:docPartBody>
        <w:p w:rsidR="00E31755" w:rsidRDefault="0063482D">
          <w:pPr>
            <w:pStyle w:val="81A48DFABB974ACCA24079F17F2CAAA2"/>
          </w:pPr>
          <w:r>
            <w:rPr>
              <w:lang w:bidi="fr-FR"/>
            </w:rPr>
            <w:t>Responsabilités du client</w:t>
          </w:r>
        </w:p>
      </w:docPartBody>
    </w:docPart>
    <w:docPart>
      <w:docPartPr>
        <w:name w:val="2669D987D1FF49FD8DB68FB2241146E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C3F7DC8-050D-4590-B8D0-21536D5A5D46}"/>
      </w:docPartPr>
      <w:docPartBody>
        <w:p w:rsidR="00E31755" w:rsidRDefault="0063482D">
          <w:pPr>
            <w:pStyle w:val="2669D987D1FF49FD8DB68FB2241146E4"/>
          </w:pPr>
          <w:r>
            <w:rPr>
              <w:lang w:bidi="fr-FR"/>
            </w:rPr>
            <w:t>Description de l’article</w:t>
          </w:r>
        </w:p>
      </w:docPartBody>
    </w:docPart>
    <w:docPart>
      <w:docPartPr>
        <w:name w:val="FB8E5A6E65EC4A97A7061C4C160C3A9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5CE5BD2-A84F-42A3-B080-1434EC0BF7B0}"/>
      </w:docPartPr>
      <w:docPartBody>
        <w:p w:rsidR="00E31755" w:rsidRDefault="0063482D">
          <w:pPr>
            <w:pStyle w:val="FB8E5A6E65EC4A97A7061C4C160C3A90"/>
          </w:pPr>
          <w:r>
            <w:rPr>
              <w:lang w:bidi="fr-FR"/>
            </w:rPr>
            <w:t>Nombre de ressources</w:t>
          </w:r>
        </w:p>
      </w:docPartBody>
    </w:docPart>
    <w:docPart>
      <w:docPartPr>
        <w:name w:val="ABA6B3688243446AA2B79E64062D05E2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D0960FB-9BE0-4FB9-A8AE-448BBBFB3BC7}"/>
      </w:docPartPr>
      <w:docPartBody>
        <w:p w:rsidR="00E31755" w:rsidRDefault="0063482D">
          <w:pPr>
            <w:pStyle w:val="ABA6B3688243446AA2B79E64062D05E2"/>
          </w:pPr>
          <w:r w:rsidRPr="00D95D00">
            <w:rPr>
              <w:rStyle w:val="Textedelespacerserv"/>
            </w:rPr>
            <w:t>Click or tap here to enter text.</w:t>
          </w:r>
        </w:p>
      </w:docPartBody>
    </w:docPart>
    <w:docPart>
      <w:docPartPr>
        <w:name w:val="8432B1F441E047F19F8C4D357CD8260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8A280F75-5CEA-4697-BE20-1B42EA08C478}"/>
      </w:docPartPr>
      <w:docPartBody>
        <w:p w:rsidR="00E31755" w:rsidRDefault="00066839" w:rsidP="00066839">
          <w:pPr>
            <w:pStyle w:val="8432B1F441E047F19F8C4D357CD82608"/>
          </w:pPr>
          <w:r>
            <w:rPr>
              <w:lang w:bidi="fr-FR"/>
            </w:rPr>
            <w:t>Processus de contrôle des modifications du projet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839"/>
    <w:rsid w:val="00066839"/>
    <w:rsid w:val="005B113E"/>
    <w:rsid w:val="006071D5"/>
    <w:rsid w:val="0063482D"/>
    <w:rsid w:val="007B0CEF"/>
    <w:rsid w:val="00867DC3"/>
    <w:rsid w:val="00904CA9"/>
    <w:rsid w:val="00910E78"/>
    <w:rsid w:val="00E31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A" w:eastAsia="fr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B5F9A460EA549B5B303EDA34F0864D6">
    <w:name w:val="1B5F9A460EA549B5B303EDA34F0864D6"/>
  </w:style>
  <w:style w:type="paragraph" w:customStyle="1" w:styleId="7A30C4813EBB42ABAAE49C420951D87F">
    <w:name w:val="7A30C4813EBB42ABAAE49C420951D87F"/>
  </w:style>
  <w:style w:type="paragraph" w:customStyle="1" w:styleId="924F67B49A1642E8B753E796DBDE8A29">
    <w:name w:val="924F67B49A1642E8B753E796DBDE8A29"/>
  </w:style>
  <w:style w:type="character" w:styleId="Textedelespacerserv">
    <w:name w:val="Placeholder Text"/>
    <w:basedOn w:val="Policepardfaut"/>
    <w:uiPriority w:val="99"/>
    <w:semiHidden/>
    <w:rPr>
      <w:color w:val="2F5496" w:themeColor="accent1" w:themeShade="BF"/>
    </w:rPr>
  </w:style>
  <w:style w:type="paragraph" w:customStyle="1" w:styleId="8E532646E6324546BE67F4CADA076529">
    <w:name w:val="8E532646E6324546BE67F4CADA076529"/>
  </w:style>
  <w:style w:type="paragraph" w:customStyle="1" w:styleId="ACBE6062B8F24AD0AE4E719DC5ED8323">
    <w:name w:val="ACBE6062B8F24AD0AE4E719DC5ED8323"/>
  </w:style>
  <w:style w:type="paragraph" w:customStyle="1" w:styleId="863419DEDC1F4D39B0D3F076229CA013">
    <w:name w:val="863419DEDC1F4D39B0D3F076229CA013"/>
  </w:style>
  <w:style w:type="paragraph" w:customStyle="1" w:styleId="EF89F2C07C71422BA0D5A9E8F38B49BF">
    <w:name w:val="EF89F2C07C71422BA0D5A9E8F38B49BF"/>
  </w:style>
  <w:style w:type="paragraph" w:customStyle="1" w:styleId="C6F7668F4B6849B39BD34041922980CF">
    <w:name w:val="C6F7668F4B6849B39BD34041922980CF"/>
  </w:style>
  <w:style w:type="paragraph" w:customStyle="1" w:styleId="26947712187246159F48D4299B55DD28">
    <w:name w:val="26947712187246159F48D4299B55DD28"/>
  </w:style>
  <w:style w:type="paragraph" w:customStyle="1" w:styleId="11F224B937454D57B53F69124EA18651">
    <w:name w:val="11F224B937454D57B53F69124EA18651"/>
  </w:style>
  <w:style w:type="paragraph" w:customStyle="1" w:styleId="D5E642AC60FE45B694BEFB7E4D3B40A5">
    <w:name w:val="D5E642AC60FE45B694BEFB7E4D3B40A5"/>
  </w:style>
  <w:style w:type="paragraph" w:customStyle="1" w:styleId="5CF68D741E214267B9338F8EEEAEB4D8">
    <w:name w:val="5CF68D741E214267B9338F8EEEAEB4D8"/>
  </w:style>
  <w:style w:type="paragraph" w:customStyle="1" w:styleId="78AEB47AF9B94E26BA2B6CBD33D30059">
    <w:name w:val="78AEB47AF9B94E26BA2B6CBD33D30059"/>
  </w:style>
  <w:style w:type="paragraph" w:customStyle="1" w:styleId="8A962E30246846EEB71399D126A69227">
    <w:name w:val="8A962E30246846EEB71399D126A69227"/>
  </w:style>
  <w:style w:type="paragraph" w:customStyle="1" w:styleId="27D3CBECC58A4A83BB57838885376718">
    <w:name w:val="27D3CBECC58A4A83BB57838885376718"/>
  </w:style>
  <w:style w:type="paragraph" w:customStyle="1" w:styleId="23FACAA406724AC1813A5DF77498F9F9">
    <w:name w:val="23FACAA406724AC1813A5DF77498F9F9"/>
  </w:style>
  <w:style w:type="paragraph" w:customStyle="1" w:styleId="81A48DFABB974ACCA24079F17F2CAAA2">
    <w:name w:val="81A48DFABB974ACCA24079F17F2CAAA2"/>
  </w:style>
  <w:style w:type="paragraph" w:customStyle="1" w:styleId="2669D987D1FF49FD8DB68FB2241146E4">
    <w:name w:val="2669D987D1FF49FD8DB68FB2241146E4"/>
  </w:style>
  <w:style w:type="paragraph" w:customStyle="1" w:styleId="FB8E5A6E65EC4A97A7061C4C160C3A90">
    <w:name w:val="FB8E5A6E65EC4A97A7061C4C160C3A90"/>
  </w:style>
  <w:style w:type="character" w:styleId="lev">
    <w:name w:val="Strong"/>
    <w:basedOn w:val="Policepardfaut"/>
    <w:uiPriority w:val="10"/>
    <w:unhideWhenUsed/>
    <w:qFormat/>
    <w:rPr>
      <w:b/>
      <w:bCs/>
    </w:rPr>
  </w:style>
  <w:style w:type="paragraph" w:customStyle="1" w:styleId="ABA6B3688243446AA2B79E64062D05E2">
    <w:name w:val="ABA6B3688243446AA2B79E64062D05E2"/>
  </w:style>
  <w:style w:type="paragraph" w:customStyle="1" w:styleId="8432B1F441E047F19F8C4D357CD82608">
    <w:name w:val="8432B1F441E047F19F8C4D357CD82608"/>
    <w:rsid w:val="000668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4:35:09.0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642 1 24575,'0'677'0,"-2"-627"0,-14 75 0,-1 25 0,14-118 0,-2-1 0,-14 54 0,11-56 0,2 0 0,0 0 0,-1 41 0,7-61 0,-1-1 0,0 0 0,0 0 0,-4 13 0,5-19 0,-1 1 0,0-2 0,1 1 0,-1 0 0,0 0 0,0 0 0,0-1 0,-1 1 0,1-1 0,-3 4 0,3-5 0,0 1 0,1-1 0,-1 1 0,0-1 0,0 1 0,0-1 0,0 0 0,0 0 0,0 1 0,0-1 0,0 0 0,0 0 0,0 0 0,0 0 0,0 0 0,0 0 0,0 0 0,0 0 0,0 0 0,0-1 0,0 1 0,0 0 0,-1-1 0,-6-3 0,-1 0 0,1 0 0,0-1 0,0-2 0,0 2 0,1-1 0,-9-8 0,-44-55 0,43 48 0,-31-30 0,32 35 0,1-1 0,0 0 0,-12-19 0,21 29 0,0 1 0,0-1 0,0 1 0,-12-8 0,-18-18 0,30 26 0,2 0 0,0 1 0,-1-1 0,0 1 0,0 0 0,0 0 0,-1 1 0,0 0 0,1 0 0,-2 0 0,1 1 0,-13-6 0,13 7 0,-1-1 0,1 0 0,0 0 0,0-1 0,1 1 0,-1-1 0,1 0 0,0-1 0,0 1 0,0-1 0,-6-8 0,11 12 0,0 1 0,-1-1 0,1 0 0,-1 0 0,1 1 0,0-1 0,-1 0 0,1 0 0,0 0 0,0 1 0,0-1 0,0 0 0,0 0 0,0 0 0,0 0 0,0 0 0,0 1 0,0-1 0,0 0 0,1 0 0,-1 0 0,0 1 0,0-1 0,1 0 0,-1 0 0,1 1 0,-1-1 0,0 0 0,1 1 0,0-1 0,-1 0 0,1 1 0,-1-1 0,1 1 0,0-1 0,-1 1 0,1-1 0,0 1 0,0-1 0,4-2 0,0 1 0,0-1 0,0 1 0,0 0 0,6-1 0,52-11 0,1 3 0,79-4 0,-37 5 0,280-63 0,-313 57 0,-14 0 0,75-30 0,0-1 0,-81 28 0,-35 12 0,0 0 0,32-6 0,-46 12 0,-1 0 0,0-1 0,0 1 0,0-1 0,0 0 0,0 0 0,0 0 0,-1 0 0,1 0 0,-1 0 0,1-1 0,-1 1 0,0-1 0,0 0 0,0 0 0,0 0 0,1-4 0,5-8 0,-1-1 0,6-16 0,-5 0 0,7 107 0,-1 13 0,98 456 0,-110-534 0,1 0 0,1 0 0,0-1 0,1 1 0,6 10 0,-10-18 0,0-1 0,0 1 0,0-1 0,0 0 0,0 0 0,0 0 0,0 1 0,0-1 0,1 0 0,-1 0 0,0-1 0,1 1 0,-1 0 0,0 0 0,1-1 0,-1 1 0,1-1 0,-1 1 0,1-1 0,0 1 0,-1-1 0,1 0 0,-1 0 0,1 0 0,0 0 0,-1 0 0,1 0 0,-1 0 0,1-1 0,0 1 0,-1-1 0,1 1 0,-1-1 0,1 1 0,-1-1 0,0 0 0,1 0 0,-1 0 0,0 0 0,1 0 0,-1 0 0,0 0 0,1-1 0,13-13 0,-1 0 0,-1-1 0,15-22 0,-22 28 0,-1-1 0,0 0 0,-1 0 0,0-1 0,0 0 0,1-15 0,4-7 0,7-20 0,-6 24 0,-2 0 0,8-48 0,-13 55 0,12-37 0,1-10 0,-15 63 0,-1 1 0,1 0 0,0 0 0,1 0 0,-1 0 0,1 1 0,0-1 0,5-9 0,-7 14 0,1 1 0,-1 0 0,0 0 0,0 0 0,1-1 0,-1 1 0,0 0 0,0 0 0,1 0 0,-1 0 0,0-1 0,1 1 0,-1 0 0,0 0 0,0 0 0,1 0 0,-1 0 0,0 0 0,1 0 0,-1 0 0,0 0 0,1 0 0,-1 0 0,0 0 0,1 0 0,-1 0 0,0 0 0,1 0 0,-1 1 0,0-1 0,0 0 0,1 0 0,-1 0 0,0 0 0,0 1 0,1-1 0,-1 0 0,0 0 0,0 0 0,1 1 0,-1-1 0,0 0 0,0 0 0,0 1 0,0-1 0,1 0 0,-1 1 0,0-1 0,0 0 0,0 1 0,0-1 0,0 1 0,8 18 0,-7-18 0,47 167 0,-11-35 0,-35-127 0,0-1 0,0 0 0,0 0 0,1 0 0,-1 0 0,1 0 0,0-1 0,1 1 0,-1-1 0,1 0 0,5 5 0,-7-7 0,0-1 0,0 1 0,1-1 0,-1 1 0,1-1 0,0 0 0,-1 0 0,1 0 0,0 0 0,-1-1 0,1 1 0,0-1 0,0 1 0,0-1 0,-1 0 0,1 0 0,0 0 0,0-1 0,0 1 0,0-1 0,-1 1 0,1-1 0,4-2 0,2-1 0,0-1 0,-1 0 0,1 0 0,-1-1 0,0 0 0,-1-1 0,13-13 0,43-58 0,-35 38 0,45-79 0,-66 105 0,-1-1 0,0 0 0,-1 0 0,0 0 0,-1 0 0,-1-1 0,-1 1 0,0-1 0,-1-29 0,-3-11 0,1 20 0,0 29 0,1 10 0,1 39 0,3-2 0,1 0 0,20 76 0,-4-47 0,40 90 0,-58-151 0,1-1 0,0 1 0,0-1 0,1 1 0,0-1 0,0-1 0,8 9 0,-9-12 0,0 1 0,0-1 0,0-1 0,0 1 0,1 0 0,-1-1 0,1 0 0,-1 0 0,1-1 0,0 1 0,0-1 0,-1 0 0,1 0 0,6 0 0,8 0 0,0 0 0,0-2 0,0 0 0,0-1 0,-1-1 0,1 0 0,-1-2 0,1 0 0,-1-1 0,-1-1 0,1 0 0,-1-2 0,0 0 0,-1-1 0,0 0 0,-1-1 0,0-1 0,-1-1 0,0 0 0,-1 0 0,0-2 0,-1 1 0,17-30 0,-11 13 0,-3 0 0,0-2 0,-2 0 0,-2-1 0,13-58 0,-15 42 0,-3-1 0,-2 1 0,-4-72 0,0 104 0,-1 0 0,-1 0 0,-1 0 0,-1 0 0,-6-19 0,4 18 0,3 7 0,0 1 0,-2 0 0,-6-14 0,10 23 0,0 0 0,0 0 0,-1 0 0,1 0 0,0 0 0,-1 0 0,1 1 0,-1-1 0,0 1 0,0-1 0,1 1 0,-1-1 0,0 1 0,0 0 0,0 0 0,0 0 0,0 0 0,-1 1 0,1-1 0,0 0 0,0 1 0,-1-1 0,-1 1 0,2 0 0,0 0 0,0 1 0,0-1 0,1 1 0,-1-1 0,0 1 0,1 0 0,-1 0 0,0 0 0,1 0 0,-1 0 0,1 0 0,-1 0 0,1 0 0,0 1 0,-1-1 0,1 0 0,0 1 0,0-1 0,0 1 0,0-1 0,0 1 0,-1 3 0,-2 4 0,0 1 0,-4 19 0,7-25 0,-12 54 0,3 1 0,3-1 0,2 2 0,5 110 0,44 240 0,-22-248 0,-9-81 0,27 89 0,-37-156 0,0 0 0,-1 2 0,-1-2 0,0 1 0,-1-1 0,-2 21 0,1-34 0,1 1 0,0-1 0,0 0 0,-1 1 0,1-1 0,-1 0 0,1 1 0,-1-1 0,1 0 0,-1 0 0,0 1 0,0-1 0,0 0 0,0 0 0,1 0 0,-1 0 0,-1 0 0,1 0 0,0 0 0,0 0 0,0-1 0,0 1 0,-1 0 0,1-1 0,0 1 0,-1-1 0,1 1 0,0-1 0,-1 0 0,1 1 0,0-1 0,-1 0 0,1 0 0,-1 0 0,1 0 0,-3-1 0,-5 0 0,-1 0 0,1-1 0,-1-1 0,-11-3 0,14 3 0,-74-26 0,-49-14 0,-132-26 0,-128-34 0,376 99 0,-600-141 0,548 138 0,0 3 0,-85 6 0,-67-4 0,189-2 0,-1-1 0,-37-12 0,40 9 0,0 1 0,-54-5 0,11 12 0,-9 0 0,62-4 0,17 3 0,0 1 0,-1 0 0,1 0 0,0 0 0,-1-1 0,1 1 0,0 0 0,0-1 0,-1 1 0,1 0 0,0 0 0,0-1 0,0 1 0,-1-1 0,1 1 0,0 0 0,0-1 0,0 1 0,0 0 0,0-1 0,0 1 0,0 0 0,0-1 0,0 0 0,0 0 0,1-1 0,0 1 0,-1-1 0,1 1 0,0 0 0,0 0 0,0-1 0,0 1 0,0 0 0,0 0 0,1 0 0,-1 0 0,0 0 0,0 0 0,1 0 0,-1 1 0,3-2 0,38-18 0,0 3 0,1 1 0,62-14 0,139-18 0,-225 45 0,631-68 0,-313 41 0,280-1 0,-580 33 192,-23-1-452,1 0 1,-1-1-1,0 0 1,0-1-1,18-4 1,-21 1-6567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8T14:35:18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9-12T21:02:20.03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892 1852,'17'-11,"0"-1,-1 0,0-1,27-29,-19 19,92-98,-5-5,-5-5,-6-4,-7-4,136-270,-199 344,-3-2,-3-1,-3-1,-3-1,-2 0,-4-1,5-127,-51 292,-243 529,-51-19,158-309,-270 500,-117 447,507-1117,-26 67,64-150,12-42,0-1,0 1,0 0,0 0,0 0,1 0,-1 0,0 0,0 0,0 0,1-1,-1 1,0 0,0 0,0 0,1 0,-1 0,0 0,0 0,0 0,1 0,-1 0,0 0,0 0,0 0,1 1,-1-1,0 0,0 0,0 0,0 0,1 0,-1 0,0 0,0 0,0 1,0-1,1 0,-1 0,0 0,0 0,0 1,0-1,0 0,0 0,0 0,0 0,0 1,1-1,-1 0,0 0,0 0,0 1,0-1,15-18,277-465,-278 459,92-183,-9-4,81-256,78-464,-183 609,-70 315,-1 11,3 26,5 28,-5-45,1-1,0 0,1 0,0 0,0-1,1 0,1 0,0-1,1 0,0-1,0 0,22 14,-18-15,1 0,0-2,0 1,1-2,-1 0,1-1,0-1,1 0,-1-1,22 0,-3-3,-1-1,0-1,0-2,-1-2,1-1,-1-1,-1-2,0-1,-1-2,0-1,-1-1,34-25,-26 14,0-3,-2-1,-1-2,-2-1,-2-1,0-2,-3-1,29-52,-19 25,-38 65,0 0,0 0,0 0,-1 0,1 0,0 0,0 0,0 0,0 0,0 0,0 0,0 0,-1 0,1 0,0 0,0-1,0 1,0 0,0 0,0 0,0 0,0 0,0 0,0 0,-1 0,1 0,0-1,0 1,0 0,0 0,0 0,0 0,0 0,0 0,0-1,0 1,0 0,0 0,0 0,0 0,0 0,0 0,0 0,0-1,0 1,0 0,0 0,0 0,1 0,-1 0,0 0,0 0,0-1,0 1,0 0,0 0,0 0,0 0,0 0,1 0,-17 8,-25 21,-640 505,678-531,-53 41,3 3,2 2,-76 93,134-154,-1-2,0 1,7-25,0 0,25-63,142-362,35 18,-182 389,54-73,-76 114,1 1,1 0,0 0,1 2,1 0,0 0,0 1,1 1,24-11,-38 19,1 1,0 0,-1 0,1 0,0 0,0 0,0 1,0-1,0 1,0 0,0 0,0 0,0 0,0 1,0-1,0 1,5 1,-6 0,0-1,0 0,0 1,0 0,-1-1,1 1,0 0,-1 0,1 0,-1 0,1 0,-1 0,0 0,0 1,0-1,0 0,0 3,1 5,0 1,-1-1,0 1,-1-1,0 1,-1-1,0 1,-4 17,-2-5,-1-1,0 0,-2-1,0 0,-2 0,0-1,-1 0,-1-1,-32 32,-14 8,-95 73,110-97,-433 303,452-322,17-11,0 0,0 0,0 1,1 1,-1 0,2 0,-1 0,-8 12,15-18,1 0,-1 0,1 0,-1 1,1-1,-1 0,1 1,-1-1,1 0,0 1,0-1,0 1,0-1,0 0,0 1,0-1,0 0,1 1,-1-1,1 0,-1 1,2 2,0-1,0 0,1 0,-1 0,1 0,-1 0,1 0,0-1,6 4,6 4,1 0,0-2,0 0,29 10,92 20,-131-36,269 59,105 11,342 34,850 15,-1265-113</inkml:trace>
</inkml:ink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37 Rue Wellington N</CompanyAddress>
  <CompanyPhone/>
  <CompanyFax>513</CompanyFax>
  <CompanyEmail>J1H 5A9, Sherbrooke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646025-F0A4-4642-AFAC-3835BDE402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Énoncé des travaux (conception rouge).dotx</Template>
  <TotalTime>180</TotalTime>
  <Pages>20</Pages>
  <Words>425</Words>
  <Characters>2343</Characters>
  <Application>Microsoft Office Word</Application>
  <DocSecurity>0</DocSecurity>
  <Lines>19</Lines>
  <Paragraphs>5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3" baseType="lpstr">
      <vt:lpstr/>
      <vt:lpstr/>
      <vt:lpstr>&lt;Period of Performance&gt;</vt:lpstr>
      <vt:lpstr>&lt;Engagement Resources&gt;</vt:lpstr>
      <vt:lpstr>&lt;Scope of Work&gt;</vt:lpstr>
      <vt:lpstr>&lt;Deliverable Materials&gt;</vt:lpstr>
      <vt:lpstr>&lt;Contractor Responsibilities&gt;</vt:lpstr>
      <vt:lpstr>&lt;Client Responsibilities&gt;</vt:lpstr>
      <vt:lpstr>&lt;Fee Schedule&gt;</vt:lpstr>
      <vt:lpstr>&lt;Out-of-Pocket Expenses / Invoice Procedures&gt;</vt:lpstr>
      <vt:lpstr>&lt;Completion Criteria&gt;</vt:lpstr>
      <vt:lpstr>&lt;Assumptions&gt;</vt:lpstr>
      <vt:lpstr>&lt;Project Change Control Procedure&gt;</vt:lpstr>
    </vt:vector>
  </TitlesOfParts>
  <Company>CCSQ Étudiants</Company>
  <LinksUpToDate>false</LinksUpToDate>
  <CharactersWithSpaces>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J3F 3R4, Montréal</dc:subject>
  <dc:creator>Jonathan Paradis</dc:creator>
  <cp:keywords>2022-06-27</cp:keywords>
  <dc:description/>
  <cp:lastModifiedBy>Fadoul Ouili</cp:lastModifiedBy>
  <cp:revision>10</cp:revision>
  <dcterms:created xsi:type="dcterms:W3CDTF">2021-09-12T21:35:00Z</dcterms:created>
  <dcterms:modified xsi:type="dcterms:W3CDTF">2022-06-28T15:32:00Z</dcterms:modified>
  <cp:contentStatus>Futurama.ca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